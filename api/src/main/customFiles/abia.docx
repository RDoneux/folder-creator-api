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CF041" w14:textId="6D70C502" w:rsidR="00455970" w:rsidRPr="00B20664" w:rsidRDefault="00455970" w:rsidP="00455970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</w:t>
      </w:r>
      <w:bookmarkStart w:id="0" w:name="_GoBack"/>
      <w:bookmarkEnd w:id="0"/>
    </w:p>
    <w:p w14:paraId="0A79D744" w14:textId="77777777" w:rsidR="00455970" w:rsidRDefault="00455970" w:rsidP="00957E4B">
      <w:pPr>
        <w:spacing w:line="240" w:lineRule="auto"/>
        <w:ind w:right="-284" w:hanging="284"/>
        <w:rPr>
          <w:rFonts w:cs="Arial"/>
          <w:b/>
          <w:sz w:val="24"/>
          <w:szCs w:val="24"/>
        </w:rPr>
      </w:pPr>
      <w:r w:rsidRPr="00B20664">
        <w:rPr>
          <w:rFonts w:cs="Arial"/>
          <w:b/>
        </w:rPr>
        <w:br/>
      </w:r>
      <w:r w:rsidR="00A82967">
        <w:rPr>
          <w:rFonts w:cs="Arial"/>
          <w:b/>
        </w:rPr>
        <w:t xml:space="preserve">Participant </w:t>
      </w:r>
      <w:r w:rsidRPr="00B20664">
        <w:rPr>
          <w:rFonts w:cs="Arial"/>
          <w:b/>
        </w:rPr>
        <w:t>Name: ..........................................................................</w:t>
      </w:r>
      <w:r w:rsidRPr="00B20664">
        <w:rPr>
          <w:rFonts w:cs="Arial"/>
          <w:b/>
        </w:rPr>
        <w:tab/>
        <w:t>Date: ...............................</w:t>
      </w:r>
      <w:r w:rsidRPr="00B20664">
        <w:rPr>
          <w:rFonts w:cs="Arial"/>
          <w:b/>
        </w:rPr>
        <w:tab/>
      </w:r>
      <w:r w:rsidRPr="00B20664">
        <w:rPr>
          <w:rFonts w:cs="Arial"/>
          <w:b/>
        </w:rPr>
        <w:br/>
      </w: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2C115356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0385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2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11E1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2DBA6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43715317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2FB6D087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Ensure feet are between ‘hip and shoulder’ width apart.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136A8D0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B22CE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82A2125" w14:textId="77777777" w:rsidTr="004749D1">
        <w:tc>
          <w:tcPr>
            <w:tcW w:w="6096" w:type="dxa"/>
          </w:tcPr>
          <w:p w14:paraId="6D8D639B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Hands by your side.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43331B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7E00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C271451" w14:textId="77777777" w:rsidTr="004749D1">
        <w:tc>
          <w:tcPr>
            <w:tcW w:w="6096" w:type="dxa"/>
          </w:tcPr>
          <w:p w14:paraId="23464F8D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knees slightly flexed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n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ot locked)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B669629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9B76B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5BB9689" w14:textId="77777777" w:rsidTr="004749D1">
        <w:tc>
          <w:tcPr>
            <w:tcW w:w="6096" w:type="dxa"/>
          </w:tcPr>
          <w:p w14:paraId="7243313A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Maintain an adequate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6C47B0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17AA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17DF671" w14:textId="77777777" w:rsidTr="004749D1">
        <w:tc>
          <w:tcPr>
            <w:tcW w:w="6096" w:type="dxa"/>
          </w:tcPr>
          <w:p w14:paraId="188AEA40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the base and lower the centre of gravity if more stability is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44962F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706D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5079449" w14:textId="77777777" w:rsidTr="004749D1">
        <w:tc>
          <w:tcPr>
            <w:tcW w:w="6096" w:type="dxa"/>
          </w:tcPr>
          <w:p w14:paraId="18641775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centre of gravity centred over the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E4A524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0346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18A93F3" w14:textId="77777777" w:rsidTr="004749D1">
        <w:tc>
          <w:tcPr>
            <w:tcW w:w="6096" w:type="dxa"/>
          </w:tcPr>
          <w:p w14:paraId="2ED07CD4" w14:textId="77777777" w:rsidR="002C365E" w:rsidRPr="00DA34C0" w:rsidRDefault="002C365E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If you need mobility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raise the centre of gravity and turn feet in direction of movement to move away.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518F5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574B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7E706D" w:rsidRPr="00047607" w14:paraId="5AA62EF2" w14:textId="77777777" w:rsidTr="004749D1">
        <w:tc>
          <w:tcPr>
            <w:tcW w:w="6096" w:type="dxa"/>
          </w:tcPr>
          <w:p w14:paraId="4C5AAF76" w14:textId="77777777" w:rsidR="007E706D" w:rsidRPr="00DA34C0" w:rsidRDefault="007E706D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E0A2812" w14:textId="77777777" w:rsidR="007E706D" w:rsidRPr="00047607" w:rsidRDefault="007E706D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00B15" w14:textId="77777777" w:rsidR="007E706D" w:rsidRPr="00047607" w:rsidRDefault="007E706D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7D5446E2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63DFBE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501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7AE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2530512D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5EA69AF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CE545C0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12B1B52A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D27E9C4" w14:textId="4C6F154D" w:rsidR="00455970" w:rsidRPr="00B20664" w:rsidRDefault="00A82967" w:rsidP="0037590F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</w:rPr>
        <w:t xml:space="preserve">Instructor </w:t>
      </w:r>
      <w:r w:rsidR="00455970" w:rsidRPr="00B20664">
        <w:rPr>
          <w:rFonts w:cs="Arial"/>
          <w:b/>
        </w:rPr>
        <w:t>Name:……………………………………       Signature: …………………………………...</w:t>
      </w:r>
    </w:p>
    <w:sectPr w:rsidR="00455970" w:rsidRPr="00B20664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9BC4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418E0D4E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2D8B3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E0A3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4E05AB19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3E03B0" wp14:editId="4C204576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2F68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1DF7596A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E03B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0E102F68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1DF7596A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4A81CEC6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C1A8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D84D2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7D27DAB6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F89C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B2368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319C8EF" wp14:editId="5F3E44E0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4E2883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2A74E89B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9C8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2D4E2883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2A74E89B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2E52D39" wp14:editId="5D04DA78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65F63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4EF3FFC7" wp14:editId="01A86491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E52D39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0DD65F63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4EF3FFC7" wp14:editId="01A86491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76A1368" w14:textId="77777777" w:rsidR="007E706D" w:rsidRDefault="007E706D" w:rsidP="00B05393">
    <w:pPr>
      <w:pStyle w:val="Header"/>
      <w:jc w:val="both"/>
    </w:pPr>
  </w:p>
  <w:p w14:paraId="0B77249C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59D2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37590F"/>
    <w:rsid w:val="00420AF0"/>
    <w:rsid w:val="00431C0A"/>
    <w:rsid w:val="00455970"/>
    <w:rsid w:val="004749D1"/>
    <w:rsid w:val="004A71B1"/>
    <w:rsid w:val="004C50EF"/>
    <w:rsid w:val="00500600"/>
    <w:rsid w:val="00592959"/>
    <w:rsid w:val="005D7FD0"/>
    <w:rsid w:val="005F76EE"/>
    <w:rsid w:val="00604502"/>
    <w:rsid w:val="00620A25"/>
    <w:rsid w:val="006947C3"/>
    <w:rsid w:val="007C6836"/>
    <w:rsid w:val="007E706D"/>
    <w:rsid w:val="008928BF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426B80A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82A6-9BA5-4D94-8A60-901B1DE9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4</cp:revision>
  <cp:lastPrinted>2016-01-26T13:22:00Z</cp:lastPrinted>
  <dcterms:created xsi:type="dcterms:W3CDTF">2020-04-07T12:19:00Z</dcterms:created>
  <dcterms:modified xsi:type="dcterms:W3CDTF">2020-04-14T08:23:00Z</dcterms:modified>
</cp:coreProperties>
</file>