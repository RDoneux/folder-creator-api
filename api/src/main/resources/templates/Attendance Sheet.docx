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12180" w14:textId="77777777" w:rsidR="007F37B2" w:rsidRDefault="007F37B2" w:rsidP="003E289E">
      <w:pPr>
        <w:pStyle w:val="Subtitle"/>
        <w:jc w:val="left"/>
        <w:rPr>
          <w:rFonts w:ascii="Arial" w:hAnsi="Arial" w:cs="Arial"/>
          <w:b/>
          <w:bCs/>
          <w:sz w:val="32"/>
          <w:szCs w:val="32"/>
        </w:rPr>
      </w:pPr>
    </w:p>
    <w:p w14:paraId="6B18F0A3" w14:textId="77777777" w:rsidR="002A402E" w:rsidRPr="00045C16" w:rsidRDefault="002A402E" w:rsidP="002A402E">
      <w:pPr>
        <w:suppressAutoHyphens/>
        <w:autoSpaceDE w:val="0"/>
        <w:autoSpaceDN w:val="0"/>
        <w:adjustRightInd w:val="0"/>
        <w:jc w:val="center"/>
        <w:rPr>
          <w:rFonts w:cs="Arial"/>
          <w:b/>
          <w:bCs/>
          <w:color w:val="000000"/>
          <w:sz w:val="18"/>
          <w:szCs w:val="18"/>
          <w:lang w:eastAsia="en-GB"/>
        </w:rPr>
      </w:pPr>
      <w:r w:rsidRPr="00045C16">
        <w:rPr>
          <w:rFonts w:cs="Arial"/>
          <w:b/>
          <w:bCs/>
          <w:color w:val="000000"/>
          <w:sz w:val="28"/>
          <w:szCs w:val="28"/>
          <w:lang w:eastAsia="en-GB"/>
        </w:rPr>
        <w:t>Attendance Sheet</w:t>
      </w:r>
      <w:r w:rsidRPr="00045C16">
        <w:rPr>
          <w:rFonts w:cs="Arial"/>
          <w:b/>
          <w:bCs/>
          <w:color w:val="000000"/>
          <w:sz w:val="28"/>
          <w:szCs w:val="28"/>
          <w:lang w:eastAsia="en-GB"/>
        </w:rPr>
        <w:br/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3394"/>
        <w:gridCol w:w="6813"/>
      </w:tblGrid>
      <w:tr w:rsidR="002A402E" w:rsidRPr="00045C16" w14:paraId="377368E0" w14:textId="77777777" w:rsidTr="007F1535">
        <w:tc>
          <w:tcPr>
            <w:tcW w:w="3394" w:type="dxa"/>
            <w:shd w:val="clear" w:color="auto" w:fill="005FBE"/>
          </w:tcPr>
          <w:p w14:paraId="36D49A92" w14:textId="77777777" w:rsidR="002A402E" w:rsidRPr="00EA3682" w:rsidRDefault="002A402E" w:rsidP="007F1535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FFFFFF" w:themeColor="background1"/>
                <w:lang w:eastAsia="en-GB"/>
              </w:rPr>
            </w:pPr>
            <w:r w:rsidRPr="00EA3682">
              <w:rPr>
                <w:rFonts w:ascii="Arial" w:hAnsi="Arial" w:cs="Arial"/>
                <w:b/>
                <w:bCs/>
                <w:color w:val="FFFFFF" w:themeColor="background1"/>
                <w:sz w:val="12"/>
                <w:szCs w:val="12"/>
                <w:lang w:eastAsia="en-GB"/>
              </w:rPr>
              <w:br/>
            </w:r>
            <w:r w:rsidRPr="00EA3682">
              <w:rPr>
                <w:rFonts w:ascii="Arial" w:hAnsi="Arial" w:cs="Arial"/>
                <w:b/>
                <w:bCs/>
                <w:color w:val="FFFFFF" w:themeColor="background1"/>
                <w:lang w:eastAsia="en-GB"/>
              </w:rPr>
              <w:t xml:space="preserve">Course:  </w:t>
            </w:r>
          </w:p>
          <w:p w14:paraId="153AA889" w14:textId="77777777" w:rsidR="002A402E" w:rsidRPr="00EA3682" w:rsidRDefault="002A402E" w:rsidP="007F1535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12"/>
                <w:szCs w:val="12"/>
                <w:lang w:eastAsia="en-GB"/>
              </w:rPr>
            </w:pPr>
          </w:p>
        </w:tc>
        <w:tc>
          <w:tcPr>
            <w:tcW w:w="6813" w:type="dxa"/>
          </w:tcPr>
          <w:p w14:paraId="06604CEA" w14:textId="77777777" w:rsidR="002A402E" w:rsidRPr="00045C16" w:rsidRDefault="002A402E" w:rsidP="007F1535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eastAsia="en-GB"/>
              </w:rPr>
            </w:pPr>
          </w:p>
        </w:tc>
      </w:tr>
      <w:tr w:rsidR="002A402E" w:rsidRPr="00045C16" w14:paraId="25363143" w14:textId="77777777" w:rsidTr="007F1535">
        <w:tc>
          <w:tcPr>
            <w:tcW w:w="3394" w:type="dxa"/>
            <w:shd w:val="clear" w:color="auto" w:fill="005FBE"/>
          </w:tcPr>
          <w:p w14:paraId="618B383C" w14:textId="77777777" w:rsidR="002A402E" w:rsidRPr="00EA3682" w:rsidRDefault="002A402E" w:rsidP="007F1535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FFFFFF" w:themeColor="background1"/>
                <w:lang w:eastAsia="en-GB"/>
              </w:rPr>
            </w:pPr>
            <w:r w:rsidRPr="00EA3682">
              <w:rPr>
                <w:rFonts w:ascii="Arial" w:hAnsi="Arial" w:cs="Arial"/>
                <w:b/>
                <w:bCs/>
                <w:color w:val="FFFFFF" w:themeColor="background1"/>
                <w:sz w:val="12"/>
                <w:szCs w:val="12"/>
                <w:lang w:eastAsia="en-GB"/>
              </w:rPr>
              <w:br/>
            </w:r>
            <w:r w:rsidRPr="00EA3682">
              <w:rPr>
                <w:rFonts w:ascii="Arial" w:hAnsi="Arial" w:cs="Arial"/>
                <w:b/>
                <w:bCs/>
                <w:color w:val="FFFFFF" w:themeColor="background1"/>
                <w:lang w:eastAsia="en-GB"/>
              </w:rPr>
              <w:t xml:space="preserve">Course Date: </w:t>
            </w:r>
          </w:p>
          <w:p w14:paraId="34F92DFD" w14:textId="77777777" w:rsidR="002A402E" w:rsidRPr="00EA3682" w:rsidRDefault="002A402E" w:rsidP="007F1535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12"/>
                <w:szCs w:val="12"/>
                <w:lang w:eastAsia="en-GB"/>
              </w:rPr>
            </w:pPr>
          </w:p>
        </w:tc>
        <w:tc>
          <w:tcPr>
            <w:tcW w:w="6813" w:type="dxa"/>
          </w:tcPr>
          <w:p w14:paraId="566614BB" w14:textId="77777777" w:rsidR="002A402E" w:rsidRPr="00045C16" w:rsidRDefault="002A402E" w:rsidP="007F1535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eastAsia="en-GB"/>
              </w:rPr>
            </w:pPr>
          </w:p>
        </w:tc>
      </w:tr>
      <w:tr w:rsidR="002A402E" w:rsidRPr="00045C16" w14:paraId="720902F6" w14:textId="77777777" w:rsidTr="007F1535">
        <w:tc>
          <w:tcPr>
            <w:tcW w:w="3394" w:type="dxa"/>
            <w:shd w:val="clear" w:color="auto" w:fill="005FBE"/>
          </w:tcPr>
          <w:p w14:paraId="2B0C9D53" w14:textId="77777777" w:rsidR="002A402E" w:rsidRPr="00EA3682" w:rsidRDefault="002A402E" w:rsidP="007F1535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12"/>
                <w:szCs w:val="12"/>
                <w:lang w:eastAsia="en-GB"/>
              </w:rPr>
            </w:pPr>
            <w:r w:rsidRPr="00EA3682">
              <w:rPr>
                <w:rFonts w:ascii="Arial" w:hAnsi="Arial" w:cs="Arial"/>
                <w:b/>
                <w:bCs/>
                <w:color w:val="FFFFFF" w:themeColor="background1"/>
                <w:sz w:val="12"/>
                <w:szCs w:val="12"/>
                <w:lang w:eastAsia="en-GB"/>
              </w:rPr>
              <w:br/>
            </w:r>
            <w:r w:rsidRPr="00EA3682">
              <w:rPr>
                <w:rFonts w:ascii="Arial" w:hAnsi="Arial" w:cs="Arial"/>
                <w:b/>
                <w:bCs/>
                <w:color w:val="FFFFFF" w:themeColor="background1"/>
                <w:lang w:eastAsia="en-GB"/>
              </w:rPr>
              <w:t>Course Times:</w:t>
            </w:r>
            <w:r w:rsidRPr="00EA3682">
              <w:rPr>
                <w:rFonts w:ascii="Arial" w:hAnsi="Arial" w:cs="Arial"/>
                <w:b/>
                <w:bCs/>
                <w:color w:val="FFFFFF" w:themeColor="background1"/>
                <w:lang w:eastAsia="en-GB"/>
              </w:rPr>
              <w:br/>
            </w:r>
          </w:p>
        </w:tc>
        <w:tc>
          <w:tcPr>
            <w:tcW w:w="6813" w:type="dxa"/>
          </w:tcPr>
          <w:p w14:paraId="1DFC45A8" w14:textId="77777777" w:rsidR="002A402E" w:rsidRPr="00045C16" w:rsidRDefault="002A402E" w:rsidP="007F1535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eastAsia="en-GB"/>
              </w:rPr>
            </w:pPr>
          </w:p>
        </w:tc>
      </w:tr>
      <w:tr w:rsidR="002A402E" w:rsidRPr="00045C16" w14:paraId="6AB736B2" w14:textId="77777777" w:rsidTr="007F1535">
        <w:tc>
          <w:tcPr>
            <w:tcW w:w="3394" w:type="dxa"/>
            <w:shd w:val="clear" w:color="auto" w:fill="005FBE"/>
          </w:tcPr>
          <w:p w14:paraId="5EC39BC4" w14:textId="77777777" w:rsidR="002A402E" w:rsidRPr="00EA3682" w:rsidRDefault="002A402E" w:rsidP="007F1535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lang w:eastAsia="en-GB"/>
              </w:rPr>
            </w:pPr>
            <w:r w:rsidRPr="00EA3682">
              <w:rPr>
                <w:rFonts w:ascii="Arial" w:hAnsi="Arial" w:cs="Arial"/>
                <w:b/>
                <w:bCs/>
                <w:color w:val="FFFFFF" w:themeColor="background1"/>
                <w:sz w:val="12"/>
                <w:szCs w:val="12"/>
                <w:lang w:eastAsia="en-GB"/>
              </w:rPr>
              <w:br/>
            </w:r>
            <w:r w:rsidRPr="00EA3682">
              <w:rPr>
                <w:rFonts w:ascii="Arial" w:hAnsi="Arial" w:cs="Arial"/>
                <w:b/>
                <w:bCs/>
                <w:color w:val="FFFFFF" w:themeColor="background1"/>
                <w:lang w:eastAsia="en-GB"/>
              </w:rPr>
              <w:t>Venue</w:t>
            </w:r>
            <w:r w:rsidRPr="00EA3682">
              <w:rPr>
                <w:rFonts w:ascii="Arial" w:hAnsi="Arial" w:cs="Arial"/>
                <w:bCs/>
                <w:color w:val="FFFFFF" w:themeColor="background1"/>
                <w:lang w:eastAsia="en-GB"/>
              </w:rPr>
              <w:t xml:space="preserve">: </w:t>
            </w:r>
          </w:p>
          <w:p w14:paraId="113B868C" w14:textId="77777777" w:rsidR="002A402E" w:rsidRPr="00EA3682" w:rsidRDefault="002A402E" w:rsidP="007F1535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12"/>
                <w:szCs w:val="12"/>
                <w:lang w:eastAsia="en-GB"/>
              </w:rPr>
            </w:pPr>
          </w:p>
        </w:tc>
        <w:tc>
          <w:tcPr>
            <w:tcW w:w="6813" w:type="dxa"/>
          </w:tcPr>
          <w:p w14:paraId="33A56241" w14:textId="77777777" w:rsidR="002A402E" w:rsidRPr="00045C16" w:rsidRDefault="002A402E" w:rsidP="007F1535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eastAsia="en-GB"/>
              </w:rPr>
            </w:pPr>
          </w:p>
        </w:tc>
      </w:tr>
      <w:tr w:rsidR="002A402E" w:rsidRPr="00045C16" w14:paraId="0E1438D9" w14:textId="77777777" w:rsidTr="007F1535">
        <w:tc>
          <w:tcPr>
            <w:tcW w:w="3394" w:type="dxa"/>
            <w:shd w:val="clear" w:color="auto" w:fill="005FBE"/>
          </w:tcPr>
          <w:p w14:paraId="11BA37C3" w14:textId="77777777" w:rsidR="002A402E" w:rsidRPr="00EA3682" w:rsidRDefault="002A402E" w:rsidP="007F1535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12"/>
                <w:szCs w:val="12"/>
                <w:lang w:eastAsia="en-GB"/>
              </w:rPr>
            </w:pPr>
          </w:p>
          <w:p w14:paraId="2FF9F94D" w14:textId="77777777" w:rsidR="002A402E" w:rsidRPr="00EA3682" w:rsidRDefault="002A402E" w:rsidP="007F1535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lang w:eastAsia="en-GB"/>
              </w:rPr>
            </w:pPr>
            <w:r w:rsidRPr="00EA3682">
              <w:rPr>
                <w:rFonts w:ascii="Arial" w:hAnsi="Arial" w:cs="Arial"/>
                <w:b/>
                <w:bCs/>
                <w:color w:val="FFFFFF" w:themeColor="background1"/>
                <w:lang w:eastAsia="en-GB"/>
              </w:rPr>
              <w:t xml:space="preserve">Instructors: </w:t>
            </w:r>
          </w:p>
          <w:p w14:paraId="23DDC110" w14:textId="77777777" w:rsidR="002A402E" w:rsidRPr="00EA3682" w:rsidRDefault="002A402E" w:rsidP="007F1535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12"/>
                <w:szCs w:val="12"/>
                <w:lang w:eastAsia="en-GB"/>
              </w:rPr>
            </w:pPr>
          </w:p>
        </w:tc>
        <w:tc>
          <w:tcPr>
            <w:tcW w:w="6813" w:type="dxa"/>
          </w:tcPr>
          <w:p w14:paraId="0D443E3C" w14:textId="77777777" w:rsidR="002A402E" w:rsidRPr="00045C16" w:rsidRDefault="002A402E" w:rsidP="007F1535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lang w:eastAsia="en-GB"/>
              </w:rPr>
            </w:pPr>
          </w:p>
        </w:tc>
      </w:tr>
    </w:tbl>
    <w:p w14:paraId="38D5A763" w14:textId="77777777" w:rsidR="002A402E" w:rsidRPr="00045C16" w:rsidRDefault="002A402E" w:rsidP="002A402E">
      <w:pPr>
        <w:suppressAutoHyphens/>
        <w:autoSpaceDE w:val="0"/>
        <w:autoSpaceDN w:val="0"/>
        <w:adjustRightInd w:val="0"/>
        <w:rPr>
          <w:rFonts w:cs="Arial"/>
          <w:color w:val="000000"/>
          <w:lang w:eastAsia="en-GB"/>
        </w:rPr>
      </w:pPr>
      <w:r w:rsidRPr="00045C16">
        <w:rPr>
          <w:rFonts w:cs="Arial"/>
          <w:vanish/>
          <w:color w:val="000000"/>
          <w:lang w:eastAsia="en-GB"/>
        </w:rPr>
        <w:t>4</w:t>
      </w: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"/>
        <w:gridCol w:w="3685"/>
        <w:gridCol w:w="3261"/>
        <w:gridCol w:w="2409"/>
      </w:tblGrid>
      <w:tr w:rsidR="002A402E" w:rsidRPr="00045C16" w14:paraId="7F0D7B36" w14:textId="77777777" w:rsidTr="007F1535">
        <w:trPr>
          <w:cantSplit/>
        </w:trPr>
        <w:tc>
          <w:tcPr>
            <w:tcW w:w="852" w:type="dxa"/>
            <w:shd w:val="clear" w:color="auto" w:fill="005FBE"/>
          </w:tcPr>
          <w:p w14:paraId="77835089" w14:textId="77777777" w:rsidR="002A402E" w:rsidRPr="00EA3682" w:rsidRDefault="002A402E" w:rsidP="007F1535">
            <w:pPr>
              <w:spacing w:before="120" w:after="120"/>
              <w:jc w:val="center"/>
              <w:rPr>
                <w:rFonts w:cs="Arial"/>
                <w:b/>
                <w:color w:val="FFFFFF" w:themeColor="background1"/>
              </w:rPr>
            </w:pPr>
            <w:r w:rsidRPr="00EA3682">
              <w:rPr>
                <w:rFonts w:cs="Arial"/>
                <w:b/>
                <w:color w:val="FFFFFF" w:themeColor="background1"/>
              </w:rPr>
              <w:t>No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005FBE"/>
          </w:tcPr>
          <w:p w14:paraId="03B5943B" w14:textId="77777777" w:rsidR="002A402E" w:rsidRPr="00EA3682" w:rsidRDefault="002A402E" w:rsidP="007F1535">
            <w:pPr>
              <w:keepNext/>
              <w:spacing w:before="120" w:after="120" w:line="240" w:lineRule="auto"/>
              <w:jc w:val="center"/>
              <w:outlineLvl w:val="5"/>
              <w:rPr>
                <w:rFonts w:eastAsia="Times New Roman" w:cs="Arial"/>
                <w:b/>
                <w:color w:val="FFFFFF" w:themeColor="background1"/>
              </w:rPr>
            </w:pPr>
            <w:r w:rsidRPr="00EA3682">
              <w:rPr>
                <w:rFonts w:eastAsia="Times New Roman" w:cs="Arial"/>
                <w:b/>
                <w:color w:val="FFFFFF" w:themeColor="background1"/>
              </w:rPr>
              <w:t>Name</w:t>
            </w:r>
          </w:p>
        </w:tc>
        <w:tc>
          <w:tcPr>
            <w:tcW w:w="3261" w:type="dxa"/>
            <w:shd w:val="clear" w:color="auto" w:fill="005FBE"/>
          </w:tcPr>
          <w:p w14:paraId="680443AB" w14:textId="77777777" w:rsidR="002A402E" w:rsidRPr="00EA3682" w:rsidRDefault="002A402E" w:rsidP="007F1535">
            <w:pPr>
              <w:keepNext/>
              <w:spacing w:before="120" w:after="120" w:line="240" w:lineRule="auto"/>
              <w:jc w:val="center"/>
              <w:outlineLvl w:val="0"/>
              <w:rPr>
                <w:rFonts w:eastAsia="Times New Roman" w:cs="Arial"/>
                <w:b/>
                <w:color w:val="FFFFFF" w:themeColor="background1"/>
              </w:rPr>
            </w:pPr>
            <w:r w:rsidRPr="00EA3682">
              <w:rPr>
                <w:rFonts w:eastAsia="Times New Roman" w:cs="Arial"/>
                <w:b/>
                <w:color w:val="FFFFFF" w:themeColor="background1"/>
              </w:rPr>
              <w:t>Organisation</w:t>
            </w:r>
          </w:p>
        </w:tc>
        <w:tc>
          <w:tcPr>
            <w:tcW w:w="2409" w:type="dxa"/>
            <w:shd w:val="clear" w:color="auto" w:fill="005FBE"/>
          </w:tcPr>
          <w:p w14:paraId="06A4E5B8" w14:textId="77777777" w:rsidR="002A402E" w:rsidRPr="00EA3682" w:rsidRDefault="002A402E" w:rsidP="007F1535">
            <w:pPr>
              <w:spacing w:before="120" w:after="120"/>
              <w:jc w:val="center"/>
              <w:rPr>
                <w:rFonts w:cs="Arial"/>
                <w:b/>
                <w:color w:val="FFFFFF" w:themeColor="background1"/>
              </w:rPr>
            </w:pPr>
            <w:r w:rsidRPr="00EA3682">
              <w:rPr>
                <w:rFonts w:cs="Arial"/>
                <w:b/>
                <w:color w:val="FFFFFF" w:themeColor="background1"/>
              </w:rPr>
              <w:t>Signature</w:t>
            </w:r>
          </w:p>
        </w:tc>
      </w:tr>
      <w:tr w:rsidR="002A402E" w:rsidRPr="00045C16" w14:paraId="078DDB77" w14:textId="77777777" w:rsidTr="007F1535">
        <w:trPr>
          <w:cantSplit/>
        </w:trPr>
        <w:tc>
          <w:tcPr>
            <w:tcW w:w="852" w:type="dxa"/>
          </w:tcPr>
          <w:p w14:paraId="433CCFBC" w14:textId="77777777" w:rsidR="002A402E" w:rsidRPr="00045C16" w:rsidRDefault="002A402E" w:rsidP="007F1535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45C16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3685" w:type="dxa"/>
          </w:tcPr>
          <w:p w14:paraId="0EFA48B9" w14:textId="77777777" w:rsidR="002A402E" w:rsidRPr="00045C16" w:rsidRDefault="002A402E" w:rsidP="007F1535">
            <w:pPr>
              <w:keepNext/>
              <w:spacing w:before="240" w:after="240" w:line="240" w:lineRule="auto"/>
              <w:jc w:val="center"/>
              <w:outlineLvl w:val="2"/>
              <w:rPr>
                <w:rFonts w:eastAsia="Times New Roman" w:cs="Arial"/>
                <w:bCs/>
                <w:i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32C4AA7D" w14:textId="77777777" w:rsidR="002A402E" w:rsidRPr="00045C16" w:rsidRDefault="002A402E" w:rsidP="007F1535">
            <w:pPr>
              <w:keepNext/>
              <w:spacing w:before="240" w:after="240" w:line="240" w:lineRule="auto"/>
              <w:jc w:val="center"/>
              <w:outlineLvl w:val="2"/>
              <w:rPr>
                <w:rFonts w:eastAsia="Times New Roman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3DCD499D" w14:textId="77777777" w:rsidR="002A402E" w:rsidRPr="00045C16" w:rsidRDefault="002A402E" w:rsidP="007F1535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2A402E" w:rsidRPr="00045C16" w14:paraId="5F43F162" w14:textId="77777777" w:rsidTr="007F1535">
        <w:trPr>
          <w:cantSplit/>
        </w:trPr>
        <w:tc>
          <w:tcPr>
            <w:tcW w:w="852" w:type="dxa"/>
          </w:tcPr>
          <w:p w14:paraId="68290605" w14:textId="77777777" w:rsidR="002A402E" w:rsidRPr="00045C16" w:rsidRDefault="002A402E" w:rsidP="007F1535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45C16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3685" w:type="dxa"/>
          </w:tcPr>
          <w:p w14:paraId="08D8EAF3" w14:textId="77777777" w:rsidR="002A402E" w:rsidRPr="00045C16" w:rsidRDefault="002A402E" w:rsidP="007F1535">
            <w:pPr>
              <w:keepNext/>
              <w:spacing w:before="240" w:after="240" w:line="240" w:lineRule="auto"/>
              <w:jc w:val="center"/>
              <w:outlineLvl w:val="2"/>
              <w:rPr>
                <w:rFonts w:eastAsia="Times New Roman" w:cs="Arial"/>
                <w:bCs/>
                <w:i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04BA2CCB" w14:textId="77777777" w:rsidR="002A402E" w:rsidRPr="00045C16" w:rsidRDefault="002A402E" w:rsidP="007F1535">
            <w:pPr>
              <w:keepNext/>
              <w:spacing w:before="240" w:after="240" w:line="240" w:lineRule="auto"/>
              <w:jc w:val="center"/>
              <w:outlineLvl w:val="2"/>
              <w:rPr>
                <w:rFonts w:eastAsia="Times New Roman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75552A48" w14:textId="77777777" w:rsidR="002A402E" w:rsidRPr="00045C16" w:rsidRDefault="002A402E" w:rsidP="007F1535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2A402E" w:rsidRPr="00045C16" w14:paraId="01C9B73B" w14:textId="77777777" w:rsidTr="007F1535">
        <w:trPr>
          <w:cantSplit/>
        </w:trPr>
        <w:tc>
          <w:tcPr>
            <w:tcW w:w="852" w:type="dxa"/>
          </w:tcPr>
          <w:p w14:paraId="4C9025BA" w14:textId="77777777" w:rsidR="002A402E" w:rsidRPr="00045C16" w:rsidRDefault="002A402E" w:rsidP="007F1535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45C16"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3685" w:type="dxa"/>
          </w:tcPr>
          <w:p w14:paraId="51042457" w14:textId="77777777" w:rsidR="002A402E" w:rsidRPr="00045C16" w:rsidRDefault="002A402E" w:rsidP="007F1535">
            <w:pPr>
              <w:keepNext/>
              <w:spacing w:before="240" w:after="240" w:line="240" w:lineRule="auto"/>
              <w:jc w:val="center"/>
              <w:outlineLvl w:val="2"/>
              <w:rPr>
                <w:rFonts w:eastAsia="Times New Roman" w:cs="Arial"/>
                <w:bCs/>
                <w:i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26F2FA4B" w14:textId="77777777" w:rsidR="002A402E" w:rsidRPr="00045C16" w:rsidRDefault="002A402E" w:rsidP="007F1535">
            <w:pPr>
              <w:keepNext/>
              <w:spacing w:before="240" w:after="240" w:line="240" w:lineRule="auto"/>
              <w:jc w:val="center"/>
              <w:outlineLvl w:val="2"/>
              <w:rPr>
                <w:rFonts w:eastAsia="Times New Roman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5278DD2C" w14:textId="77777777" w:rsidR="002A402E" w:rsidRPr="00045C16" w:rsidRDefault="002A402E" w:rsidP="007F1535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2A402E" w:rsidRPr="00045C16" w14:paraId="63FF5ABB" w14:textId="77777777" w:rsidTr="007F1535">
        <w:trPr>
          <w:cantSplit/>
        </w:trPr>
        <w:tc>
          <w:tcPr>
            <w:tcW w:w="852" w:type="dxa"/>
          </w:tcPr>
          <w:p w14:paraId="32870888" w14:textId="77777777" w:rsidR="002A402E" w:rsidRPr="00045C16" w:rsidRDefault="002A402E" w:rsidP="007F1535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45C16"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3685" w:type="dxa"/>
          </w:tcPr>
          <w:p w14:paraId="015F28CC" w14:textId="77777777" w:rsidR="002A402E" w:rsidRPr="00045C16" w:rsidRDefault="002A402E" w:rsidP="007F1535">
            <w:pPr>
              <w:keepNext/>
              <w:spacing w:before="240" w:after="240" w:line="240" w:lineRule="auto"/>
              <w:jc w:val="center"/>
              <w:outlineLvl w:val="2"/>
              <w:rPr>
                <w:rFonts w:eastAsia="Times New Roman" w:cs="Arial"/>
                <w:bCs/>
                <w:i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3AACC6FE" w14:textId="77777777" w:rsidR="002A402E" w:rsidRPr="00045C16" w:rsidRDefault="002A402E" w:rsidP="007F1535">
            <w:pPr>
              <w:keepNext/>
              <w:spacing w:before="240" w:after="240" w:line="240" w:lineRule="auto"/>
              <w:jc w:val="center"/>
              <w:outlineLvl w:val="2"/>
              <w:rPr>
                <w:rFonts w:eastAsia="Times New Roman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115AD08D" w14:textId="77777777" w:rsidR="002A402E" w:rsidRPr="00045C16" w:rsidRDefault="002A402E" w:rsidP="007F1535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2A402E" w:rsidRPr="00045C16" w14:paraId="4648E050" w14:textId="77777777" w:rsidTr="007F1535">
        <w:trPr>
          <w:cantSplit/>
        </w:trPr>
        <w:tc>
          <w:tcPr>
            <w:tcW w:w="852" w:type="dxa"/>
          </w:tcPr>
          <w:p w14:paraId="5648A9E6" w14:textId="77777777" w:rsidR="002A402E" w:rsidRPr="00045C16" w:rsidRDefault="002A402E" w:rsidP="007F1535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45C16"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3685" w:type="dxa"/>
          </w:tcPr>
          <w:p w14:paraId="3CAAC0F6" w14:textId="77777777" w:rsidR="002A402E" w:rsidRPr="00045C16" w:rsidRDefault="002A402E" w:rsidP="007F1535">
            <w:pPr>
              <w:keepNext/>
              <w:spacing w:before="240" w:after="240" w:line="240" w:lineRule="auto"/>
              <w:jc w:val="center"/>
              <w:outlineLvl w:val="2"/>
              <w:rPr>
                <w:rFonts w:eastAsia="Times New Roman" w:cs="Arial"/>
                <w:bCs/>
                <w:i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7DB96020" w14:textId="77777777" w:rsidR="002A402E" w:rsidRPr="00045C16" w:rsidRDefault="002A402E" w:rsidP="007F1535">
            <w:pPr>
              <w:keepNext/>
              <w:spacing w:before="240" w:after="240" w:line="240" w:lineRule="auto"/>
              <w:jc w:val="center"/>
              <w:outlineLvl w:val="2"/>
              <w:rPr>
                <w:rFonts w:eastAsia="Times New Roman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4BA9A5C2" w14:textId="77777777" w:rsidR="002A402E" w:rsidRPr="00045C16" w:rsidRDefault="002A402E" w:rsidP="007F1535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2A402E" w:rsidRPr="00045C16" w14:paraId="2DA73325" w14:textId="77777777" w:rsidTr="007F1535">
        <w:trPr>
          <w:cantSplit/>
        </w:trPr>
        <w:tc>
          <w:tcPr>
            <w:tcW w:w="852" w:type="dxa"/>
          </w:tcPr>
          <w:p w14:paraId="74D238EC" w14:textId="77777777" w:rsidR="002A402E" w:rsidRPr="00045C16" w:rsidRDefault="002A402E" w:rsidP="007F1535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45C16">
              <w:rPr>
                <w:rFonts w:cs="Arial"/>
                <w:sz w:val="18"/>
                <w:szCs w:val="18"/>
              </w:rPr>
              <w:t>6</w:t>
            </w:r>
          </w:p>
        </w:tc>
        <w:tc>
          <w:tcPr>
            <w:tcW w:w="3685" w:type="dxa"/>
          </w:tcPr>
          <w:p w14:paraId="3FDEAA19" w14:textId="77777777" w:rsidR="002A402E" w:rsidRPr="00045C16" w:rsidRDefault="002A402E" w:rsidP="007F1535">
            <w:pPr>
              <w:keepNext/>
              <w:spacing w:before="240" w:after="240" w:line="240" w:lineRule="auto"/>
              <w:jc w:val="center"/>
              <w:outlineLvl w:val="2"/>
              <w:rPr>
                <w:rFonts w:eastAsia="Times New Roman" w:cs="Arial"/>
                <w:bCs/>
                <w:i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5C305E5E" w14:textId="77777777" w:rsidR="002A402E" w:rsidRPr="00045C16" w:rsidRDefault="002A402E" w:rsidP="007F1535">
            <w:pPr>
              <w:keepNext/>
              <w:spacing w:before="240" w:after="240" w:line="240" w:lineRule="auto"/>
              <w:jc w:val="center"/>
              <w:outlineLvl w:val="2"/>
              <w:rPr>
                <w:rFonts w:eastAsia="Times New Roman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46A11B75" w14:textId="77777777" w:rsidR="002A402E" w:rsidRPr="00045C16" w:rsidRDefault="002A402E" w:rsidP="007F1535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2A402E" w:rsidRPr="00045C16" w14:paraId="183CE179" w14:textId="77777777" w:rsidTr="007F1535">
        <w:trPr>
          <w:cantSplit/>
        </w:trPr>
        <w:tc>
          <w:tcPr>
            <w:tcW w:w="852" w:type="dxa"/>
          </w:tcPr>
          <w:p w14:paraId="0261CB8A" w14:textId="77777777" w:rsidR="002A402E" w:rsidRPr="00045C16" w:rsidRDefault="002A402E" w:rsidP="007F1535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45C16">
              <w:rPr>
                <w:rFonts w:cs="Arial"/>
                <w:sz w:val="18"/>
                <w:szCs w:val="18"/>
              </w:rPr>
              <w:t>7</w:t>
            </w:r>
          </w:p>
        </w:tc>
        <w:tc>
          <w:tcPr>
            <w:tcW w:w="3685" w:type="dxa"/>
          </w:tcPr>
          <w:p w14:paraId="7CCA3057" w14:textId="77777777" w:rsidR="002A402E" w:rsidRPr="00045C16" w:rsidRDefault="002A402E" w:rsidP="007F1535">
            <w:pPr>
              <w:keepNext/>
              <w:spacing w:before="240" w:after="240" w:line="240" w:lineRule="auto"/>
              <w:jc w:val="center"/>
              <w:outlineLvl w:val="2"/>
              <w:rPr>
                <w:rFonts w:eastAsia="Times New Roman" w:cs="Arial"/>
                <w:bCs/>
                <w:i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73AD772F" w14:textId="77777777" w:rsidR="002A402E" w:rsidRPr="00045C16" w:rsidRDefault="002A402E" w:rsidP="007F1535">
            <w:pPr>
              <w:keepNext/>
              <w:spacing w:before="240" w:after="240" w:line="240" w:lineRule="auto"/>
              <w:jc w:val="center"/>
              <w:outlineLvl w:val="2"/>
              <w:rPr>
                <w:rFonts w:eastAsia="Times New Roman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60C24779" w14:textId="77777777" w:rsidR="002A402E" w:rsidRPr="00045C16" w:rsidRDefault="002A402E" w:rsidP="007F1535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2A402E" w:rsidRPr="00045C16" w14:paraId="76C14472" w14:textId="77777777" w:rsidTr="007F1535">
        <w:trPr>
          <w:cantSplit/>
        </w:trPr>
        <w:tc>
          <w:tcPr>
            <w:tcW w:w="852" w:type="dxa"/>
          </w:tcPr>
          <w:p w14:paraId="72A2A3BD" w14:textId="77777777" w:rsidR="002A402E" w:rsidRPr="00045C16" w:rsidRDefault="002A402E" w:rsidP="007F1535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45C16">
              <w:rPr>
                <w:rFonts w:cs="Arial"/>
                <w:sz w:val="18"/>
                <w:szCs w:val="18"/>
              </w:rPr>
              <w:t>8</w:t>
            </w:r>
          </w:p>
        </w:tc>
        <w:tc>
          <w:tcPr>
            <w:tcW w:w="3685" w:type="dxa"/>
          </w:tcPr>
          <w:p w14:paraId="6470801F" w14:textId="77777777" w:rsidR="002A402E" w:rsidRPr="00045C16" w:rsidRDefault="002A402E" w:rsidP="007F1535">
            <w:pPr>
              <w:keepNext/>
              <w:spacing w:before="240" w:after="240" w:line="240" w:lineRule="auto"/>
              <w:jc w:val="center"/>
              <w:outlineLvl w:val="2"/>
              <w:rPr>
                <w:rFonts w:eastAsia="Times New Roman" w:cs="Arial"/>
                <w:bCs/>
                <w:i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4AF005D8" w14:textId="77777777" w:rsidR="002A402E" w:rsidRPr="00045C16" w:rsidRDefault="002A402E" w:rsidP="007F1535">
            <w:pPr>
              <w:keepNext/>
              <w:spacing w:before="240" w:after="240" w:line="240" w:lineRule="auto"/>
              <w:jc w:val="center"/>
              <w:outlineLvl w:val="2"/>
              <w:rPr>
                <w:rFonts w:eastAsia="Times New Roman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751D0E7A" w14:textId="77777777" w:rsidR="002A402E" w:rsidRPr="00045C16" w:rsidRDefault="002A402E" w:rsidP="007F1535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2A402E" w:rsidRPr="00045C16" w14:paraId="220F7D15" w14:textId="77777777" w:rsidTr="007F1535">
        <w:trPr>
          <w:cantSplit/>
        </w:trPr>
        <w:tc>
          <w:tcPr>
            <w:tcW w:w="852" w:type="dxa"/>
          </w:tcPr>
          <w:p w14:paraId="6F6BB96E" w14:textId="77777777" w:rsidR="002A402E" w:rsidRPr="00045C16" w:rsidRDefault="002A402E" w:rsidP="007F1535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45C16">
              <w:rPr>
                <w:rFonts w:cs="Arial"/>
                <w:sz w:val="18"/>
                <w:szCs w:val="18"/>
              </w:rPr>
              <w:t>9</w:t>
            </w:r>
          </w:p>
        </w:tc>
        <w:tc>
          <w:tcPr>
            <w:tcW w:w="3685" w:type="dxa"/>
          </w:tcPr>
          <w:p w14:paraId="12B5A015" w14:textId="77777777" w:rsidR="002A402E" w:rsidRPr="00045C16" w:rsidRDefault="002A402E" w:rsidP="007F1535">
            <w:pPr>
              <w:keepNext/>
              <w:spacing w:before="240" w:after="240" w:line="240" w:lineRule="auto"/>
              <w:jc w:val="center"/>
              <w:outlineLvl w:val="2"/>
              <w:rPr>
                <w:rFonts w:eastAsia="Times New Roman" w:cs="Arial"/>
                <w:bCs/>
                <w:i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5CCB077D" w14:textId="77777777" w:rsidR="002A402E" w:rsidRPr="00045C16" w:rsidRDefault="002A402E" w:rsidP="007F1535">
            <w:pPr>
              <w:keepNext/>
              <w:spacing w:before="240" w:after="240" w:line="240" w:lineRule="auto"/>
              <w:jc w:val="center"/>
              <w:outlineLvl w:val="2"/>
              <w:rPr>
                <w:rFonts w:eastAsia="Times New Roman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73EB39A6" w14:textId="77777777" w:rsidR="002A402E" w:rsidRPr="00045C16" w:rsidRDefault="002A402E" w:rsidP="007F1535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2A402E" w:rsidRPr="00045C16" w14:paraId="4C587A3A" w14:textId="77777777" w:rsidTr="007F1535">
        <w:trPr>
          <w:cantSplit/>
        </w:trPr>
        <w:tc>
          <w:tcPr>
            <w:tcW w:w="852" w:type="dxa"/>
          </w:tcPr>
          <w:p w14:paraId="473E5822" w14:textId="77777777" w:rsidR="002A402E" w:rsidRPr="00045C16" w:rsidRDefault="002A402E" w:rsidP="007F1535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45C16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3685" w:type="dxa"/>
          </w:tcPr>
          <w:p w14:paraId="3DC7F176" w14:textId="77777777" w:rsidR="002A402E" w:rsidRPr="00045C16" w:rsidRDefault="002A402E" w:rsidP="007F1535">
            <w:pPr>
              <w:keepNext/>
              <w:spacing w:before="240" w:after="240" w:line="240" w:lineRule="auto"/>
              <w:jc w:val="center"/>
              <w:outlineLvl w:val="2"/>
              <w:rPr>
                <w:rFonts w:eastAsia="Times New Roman" w:cs="Arial"/>
                <w:bCs/>
                <w:i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3A86FEEE" w14:textId="77777777" w:rsidR="002A402E" w:rsidRPr="00045C16" w:rsidRDefault="002A402E" w:rsidP="007F1535">
            <w:pPr>
              <w:keepNext/>
              <w:spacing w:before="240" w:after="240" w:line="240" w:lineRule="auto"/>
              <w:jc w:val="center"/>
              <w:outlineLvl w:val="2"/>
              <w:rPr>
                <w:rFonts w:eastAsia="Times New Roman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67EEB9BD" w14:textId="77777777" w:rsidR="002A402E" w:rsidRPr="00045C16" w:rsidRDefault="002A402E" w:rsidP="007F1535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2A402E" w:rsidRPr="00045C16" w14:paraId="79E3C177" w14:textId="77777777" w:rsidTr="007F1535">
        <w:trPr>
          <w:cantSplit/>
        </w:trPr>
        <w:tc>
          <w:tcPr>
            <w:tcW w:w="852" w:type="dxa"/>
          </w:tcPr>
          <w:p w14:paraId="7955D27E" w14:textId="77777777" w:rsidR="002A402E" w:rsidRPr="00045C16" w:rsidRDefault="002A402E" w:rsidP="007F1535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45C16"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3685" w:type="dxa"/>
          </w:tcPr>
          <w:p w14:paraId="6C791A4A" w14:textId="77777777" w:rsidR="002A402E" w:rsidRPr="00045C16" w:rsidRDefault="002A402E" w:rsidP="007F1535">
            <w:pPr>
              <w:keepNext/>
              <w:spacing w:before="240" w:after="240" w:line="240" w:lineRule="auto"/>
              <w:jc w:val="center"/>
              <w:outlineLvl w:val="2"/>
              <w:rPr>
                <w:rFonts w:eastAsia="Times New Roman" w:cs="Arial"/>
                <w:bCs/>
                <w:i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7CF28616" w14:textId="77777777" w:rsidR="002A402E" w:rsidRPr="00045C16" w:rsidRDefault="002A402E" w:rsidP="007F1535">
            <w:pPr>
              <w:keepNext/>
              <w:spacing w:before="240" w:after="240" w:line="240" w:lineRule="auto"/>
              <w:jc w:val="center"/>
              <w:outlineLvl w:val="2"/>
              <w:rPr>
                <w:rFonts w:eastAsia="Times New Roman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7F0EE7E9" w14:textId="77777777" w:rsidR="002A402E" w:rsidRPr="00045C16" w:rsidRDefault="002A402E" w:rsidP="007F1535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2A402E" w:rsidRPr="00045C16" w14:paraId="16185BEC" w14:textId="77777777" w:rsidTr="007F1535">
        <w:trPr>
          <w:cantSplit/>
        </w:trPr>
        <w:tc>
          <w:tcPr>
            <w:tcW w:w="852" w:type="dxa"/>
          </w:tcPr>
          <w:p w14:paraId="3181DAC2" w14:textId="77777777" w:rsidR="002A402E" w:rsidRPr="00045C16" w:rsidRDefault="002A402E" w:rsidP="007F1535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  <w:r w:rsidRPr="00045C16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3685" w:type="dxa"/>
          </w:tcPr>
          <w:p w14:paraId="5DB206F0" w14:textId="77777777" w:rsidR="002A402E" w:rsidRPr="00045C16" w:rsidRDefault="002A402E" w:rsidP="007F1535">
            <w:pPr>
              <w:keepNext/>
              <w:spacing w:before="240" w:after="240" w:line="240" w:lineRule="auto"/>
              <w:jc w:val="center"/>
              <w:outlineLvl w:val="2"/>
              <w:rPr>
                <w:rFonts w:eastAsia="Times New Roman" w:cs="Arial"/>
                <w:bCs/>
                <w:iCs/>
                <w:sz w:val="18"/>
                <w:szCs w:val="18"/>
              </w:rPr>
            </w:pPr>
          </w:p>
        </w:tc>
        <w:tc>
          <w:tcPr>
            <w:tcW w:w="3261" w:type="dxa"/>
          </w:tcPr>
          <w:p w14:paraId="11C10373" w14:textId="77777777" w:rsidR="002A402E" w:rsidRPr="00045C16" w:rsidRDefault="002A402E" w:rsidP="007F1535">
            <w:pPr>
              <w:keepNext/>
              <w:spacing w:before="240" w:after="240" w:line="240" w:lineRule="auto"/>
              <w:jc w:val="center"/>
              <w:outlineLvl w:val="2"/>
              <w:rPr>
                <w:rFonts w:eastAsia="Times New Roman" w:cs="Arial"/>
                <w:bCs/>
                <w:iCs/>
                <w:sz w:val="18"/>
                <w:szCs w:val="18"/>
              </w:rPr>
            </w:pPr>
          </w:p>
        </w:tc>
        <w:tc>
          <w:tcPr>
            <w:tcW w:w="2409" w:type="dxa"/>
          </w:tcPr>
          <w:p w14:paraId="34AE1996" w14:textId="77777777" w:rsidR="002A402E" w:rsidRPr="00045C16" w:rsidRDefault="002A402E" w:rsidP="007F1535">
            <w:pPr>
              <w:spacing w:before="240" w:after="240"/>
              <w:jc w:val="center"/>
              <w:rPr>
                <w:rFonts w:cs="Arial"/>
                <w:sz w:val="18"/>
                <w:szCs w:val="18"/>
              </w:rPr>
            </w:pPr>
          </w:p>
        </w:tc>
      </w:tr>
    </w:tbl>
    <w:p w14:paraId="07FE768C" w14:textId="257FE8F4" w:rsidR="002F2894" w:rsidRPr="008F7410" w:rsidRDefault="002F2894" w:rsidP="00BA0070">
      <w:pPr>
        <w:tabs>
          <w:tab w:val="left" w:pos="2964"/>
        </w:tabs>
        <w:suppressAutoHyphens/>
        <w:autoSpaceDE w:val="0"/>
        <w:autoSpaceDN w:val="0"/>
        <w:adjustRightInd w:val="0"/>
        <w:rPr>
          <w:rFonts w:cs="Arial"/>
          <w:b/>
          <w:bCs/>
        </w:rPr>
      </w:pPr>
    </w:p>
    <w:sectPr w:rsidR="002F2894" w:rsidRPr="008F7410" w:rsidSect="008C3B08">
      <w:headerReference w:type="default" r:id="rId8"/>
      <w:footerReference w:type="default" r:id="rId9"/>
      <w:pgSz w:w="11906" w:h="16838"/>
      <w:pgMar w:top="1290" w:right="849" w:bottom="1560" w:left="993" w:header="7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70A38" w14:textId="77777777" w:rsidR="00EF2D37" w:rsidRDefault="00EF2D37" w:rsidP="00B05393">
      <w:pPr>
        <w:spacing w:after="0" w:line="240" w:lineRule="auto"/>
      </w:pPr>
      <w:r>
        <w:separator/>
      </w:r>
    </w:p>
  </w:endnote>
  <w:endnote w:type="continuationSeparator" w:id="0">
    <w:p w14:paraId="7B10E09B" w14:textId="77777777" w:rsidR="00EF2D37" w:rsidRDefault="00EF2D37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D73A6" w14:textId="4EF9B98E" w:rsidR="00ED083F" w:rsidRPr="00620A25" w:rsidRDefault="001639F4" w:rsidP="00B94AC0">
    <w:pPr>
      <w:ind w:right="-613"/>
      <w:jc w:val="center"/>
      <w:rPr>
        <w:rFonts w:cs="Arial"/>
        <w:b/>
        <w:i/>
        <w:color w:val="008FC3"/>
      </w:rPr>
    </w:pPr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7D08A" wp14:editId="43A7FBB3">
              <wp:simplePos x="0" y="0"/>
              <wp:positionH relativeFrom="column">
                <wp:posOffset>-246380</wp:posOffset>
              </wp:positionH>
              <wp:positionV relativeFrom="paragraph">
                <wp:posOffset>253365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062AEE" w14:textId="1EFFDAC9" w:rsidR="00187A62" w:rsidRPr="008D06A2" w:rsidRDefault="00187A62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</w:pPr>
                          <w:r w:rsidRPr="008F7410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 xml:space="preserve">© </w:t>
                          </w:r>
                          <w:r w:rsidR="008F7410" w:rsidRPr="008F7410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 xml:space="preserve">General </w:t>
                          </w:r>
                          <w:r w:rsidR="008F7410" w:rsidRPr="00D31ECF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 xml:space="preserve">– </w:t>
                          </w:r>
                          <w:r w:rsidR="002A402E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 xml:space="preserve">Attendance Sheet </w:t>
                          </w:r>
                          <w:r w:rsidR="00D31ECF" w:rsidRPr="00D31ECF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>V</w:t>
                          </w:r>
                          <w:r w:rsidR="009F3631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>4</w:t>
                          </w:r>
                          <w:r w:rsidR="00D31ECF" w:rsidRPr="00D31ECF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 xml:space="preserve"> 1/1/2022 </w:t>
                          </w:r>
                          <w:r w:rsidR="003E289E" w:rsidRPr="00D31ECF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>T</w:t>
                          </w:r>
                          <w:r w:rsidRPr="00D31ECF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 xml:space="preserve">he </w:t>
                          </w:r>
                          <w:r w:rsidRPr="008D06A2">
                            <w:rPr>
                              <w:rFonts w:cs="Arial"/>
                              <w:i/>
                              <w:color w:val="005FBE"/>
                              <w:sz w:val="16"/>
                              <w:szCs w:val="16"/>
                            </w:rPr>
                            <w:t>Loddon Foundation Ltd t/a Loddon Training</w:t>
                          </w:r>
                        </w:p>
                        <w:p w14:paraId="0FA9B824" w14:textId="77777777" w:rsidR="00187A62" w:rsidRDefault="00187A6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F7D08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19.4pt;margin-top:19.95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" stroked="f">
              <v:textbox>
                <w:txbxContent>
                  <w:p w14:paraId="28062AEE" w14:textId="1EFFDAC9" w:rsidR="00187A62" w:rsidRPr="008D06A2" w:rsidRDefault="00187A62" w:rsidP="00187A62">
                    <w:pPr>
                      <w:pStyle w:val="Footer"/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</w:pPr>
                    <w:r w:rsidRPr="008F7410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 xml:space="preserve">© </w:t>
                    </w:r>
                    <w:r w:rsidR="008F7410" w:rsidRPr="008F7410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 xml:space="preserve">General </w:t>
                    </w:r>
                    <w:r w:rsidR="008F7410" w:rsidRPr="00D31ECF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 xml:space="preserve">– </w:t>
                    </w:r>
                    <w:r w:rsidR="002A402E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 xml:space="preserve">Attendance Sheet </w:t>
                    </w:r>
                    <w:r w:rsidR="00D31ECF" w:rsidRPr="00D31ECF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>V</w:t>
                    </w:r>
                    <w:r w:rsidR="009F3631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>4</w:t>
                    </w:r>
                    <w:r w:rsidR="00D31ECF" w:rsidRPr="00D31ECF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 xml:space="preserve"> 1/1/2022 </w:t>
                    </w:r>
                    <w:r w:rsidR="003E289E" w:rsidRPr="00D31ECF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>T</w:t>
                    </w:r>
                    <w:r w:rsidRPr="00D31ECF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 xml:space="preserve">he </w:t>
                    </w:r>
                    <w:r w:rsidRPr="008D06A2">
                      <w:rPr>
                        <w:rFonts w:cs="Arial"/>
                        <w:i/>
                        <w:color w:val="005FBE"/>
                        <w:sz w:val="16"/>
                        <w:szCs w:val="16"/>
                      </w:rPr>
                      <w:t>Loddon Foundation Ltd t/a Loddon Training</w:t>
                    </w:r>
                  </w:p>
                  <w:p w14:paraId="0FA9B824" w14:textId="77777777" w:rsidR="00187A62" w:rsidRDefault="00187A62"/>
                </w:txbxContent>
              </v:textbox>
            </v:shape>
          </w:pict>
        </mc:Fallback>
      </mc:AlternateContent>
    </w:r>
    <w:r w:rsidR="00B94AC0">
      <w:rPr>
        <w:rFonts w:cs="Arial"/>
        <w:b/>
        <w:color w:val="00B0F0"/>
        <w:sz w:val="32"/>
        <w:szCs w:val="32"/>
      </w:rPr>
      <w:t xml:space="preserve">                 </w:t>
    </w:r>
    <w:r w:rsidR="00ED083F">
      <w:rPr>
        <w:rFonts w:cs="Arial"/>
        <w:b/>
        <w:color w:val="00B0F0"/>
        <w:sz w:val="32"/>
        <w:szCs w:val="32"/>
      </w:rPr>
      <w:tab/>
    </w:r>
    <w:r w:rsidR="00B94AC0">
      <w:rPr>
        <w:rFonts w:cs="Arial"/>
        <w:b/>
        <w:color w:val="00B0F0"/>
        <w:sz w:val="32"/>
        <w:szCs w:val="32"/>
      </w:rPr>
      <w:t xml:space="preserve">                      </w:t>
    </w:r>
  </w:p>
  <w:p w14:paraId="6B1A856A" w14:textId="6C1B27DF" w:rsidR="00ED083F" w:rsidRPr="00C0315C" w:rsidRDefault="00187A62" w:rsidP="00187A62">
    <w:pPr>
      <w:pStyle w:val="Footer"/>
      <w:rPr>
        <w:rFonts w:cs="Arial"/>
        <w:i/>
        <w:color w:val="008FC3"/>
        <w:sz w:val="16"/>
        <w:szCs w:val="16"/>
      </w:rPr>
    </w:pPr>
    <w:r>
      <w:rPr>
        <w:rFonts w:cs="Arial"/>
        <w:sz w:val="16"/>
        <w:szCs w:val="16"/>
      </w:rPr>
      <w:br/>
    </w:r>
  </w:p>
  <w:p w14:paraId="737D12BD" w14:textId="7EF66E7D" w:rsidR="00187A62" w:rsidRDefault="00187A6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50EA5" w14:textId="77777777" w:rsidR="00EF2D37" w:rsidRDefault="00EF2D37" w:rsidP="00B05393">
      <w:pPr>
        <w:spacing w:after="0" w:line="240" w:lineRule="auto"/>
      </w:pPr>
      <w:r>
        <w:separator/>
      </w:r>
    </w:p>
  </w:footnote>
  <w:footnote w:type="continuationSeparator" w:id="0">
    <w:p w14:paraId="7A3B0803" w14:textId="77777777" w:rsidR="00EF2D37" w:rsidRDefault="00EF2D37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AA89" w14:textId="3C8256A8" w:rsidR="00B05393" w:rsidRPr="00B05393" w:rsidRDefault="0021053A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B4623B" wp14:editId="4A485618">
              <wp:simplePos x="0" y="0"/>
              <wp:positionH relativeFrom="column">
                <wp:posOffset>4464050</wp:posOffset>
              </wp:positionH>
              <wp:positionV relativeFrom="paragraph">
                <wp:posOffset>144780</wp:posOffset>
              </wp:positionV>
              <wp:extent cx="1983105" cy="308610"/>
              <wp:effectExtent l="0" t="0" r="0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3105" cy="3086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68CBA8" w14:textId="77777777" w:rsidR="00B05393" w:rsidRPr="004D24AC" w:rsidRDefault="00B05393" w:rsidP="00B05393">
                          <w:pPr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</w:rPr>
                          </w:pPr>
                          <w:r w:rsidRPr="004D24AC"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</w:rPr>
                            <w:t>PROACT-SCIPr-UK</w:t>
                          </w:r>
                          <w:r w:rsidRPr="004D24AC">
                            <w:rPr>
                              <w:rFonts w:cs="Arial"/>
                              <w:b/>
                              <w:color w:val="005FBE"/>
                              <w:sz w:val="28"/>
                              <w:szCs w:val="28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B462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51.5pt;margin-top:11.4pt;width:156.15pt;height:24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" stroked="f">
              <v:textbox>
                <w:txbxContent>
                  <w:p w14:paraId="5D68CBA8" w14:textId="77777777" w:rsidR="00B05393" w:rsidRPr="004D24AC" w:rsidRDefault="00B05393" w:rsidP="00B05393">
                    <w:pPr>
                      <w:rPr>
                        <w:rFonts w:cs="Arial"/>
                        <w:b/>
                        <w:color w:val="005FBE"/>
                        <w:sz w:val="28"/>
                        <w:szCs w:val="28"/>
                      </w:rPr>
                    </w:pPr>
                    <w:r w:rsidRPr="004D24AC">
                      <w:rPr>
                        <w:rFonts w:cs="Arial"/>
                        <w:b/>
                        <w:color w:val="005FBE"/>
                        <w:sz w:val="28"/>
                        <w:szCs w:val="28"/>
                      </w:rPr>
                      <w:t>PROACT-</w:t>
                    </w:r>
                    <w:proofErr w:type="spellStart"/>
                    <w:r w:rsidRPr="004D24AC">
                      <w:rPr>
                        <w:rFonts w:cs="Arial"/>
                        <w:b/>
                        <w:color w:val="005FBE"/>
                        <w:sz w:val="28"/>
                        <w:szCs w:val="28"/>
                      </w:rPr>
                      <w:t>SCIPr</w:t>
                    </w:r>
                    <w:proofErr w:type="spellEnd"/>
                    <w:r w:rsidRPr="004D24AC">
                      <w:rPr>
                        <w:rFonts w:cs="Arial"/>
                        <w:b/>
                        <w:color w:val="005FBE"/>
                        <w:sz w:val="28"/>
                        <w:szCs w:val="28"/>
                      </w:rPr>
                      <w:t>-UK</w:t>
                    </w:r>
                    <w:r w:rsidRPr="004D24AC">
                      <w:rPr>
                        <w:rFonts w:cs="Arial"/>
                        <w:b/>
                        <w:color w:val="005FBE"/>
                        <w:sz w:val="28"/>
                        <w:szCs w:val="28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7746A"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1EBC616" wp14:editId="5C35545F">
              <wp:simplePos x="0" y="0"/>
              <wp:positionH relativeFrom="column">
                <wp:posOffset>-530860</wp:posOffset>
              </wp:positionH>
              <wp:positionV relativeFrom="paragraph">
                <wp:posOffset>-358775</wp:posOffset>
              </wp:positionV>
              <wp:extent cx="2276475" cy="909320"/>
              <wp:effectExtent l="0" t="0" r="9525" b="508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6475" cy="909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5BD2EA" w14:textId="1CA0B4CE" w:rsidR="00B05393" w:rsidRPr="00B05393" w:rsidRDefault="00B86766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C4512B5" wp14:editId="1471FB28">
                                <wp:extent cx="2118456" cy="915594"/>
                                <wp:effectExtent l="0" t="0" r="0" b="0"/>
                                <wp:docPr id="17" name="Picture 17" descr="Logo, company name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descr="Logo, company name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8456" cy="91559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EBC616" id="_x0000_s1027" type="#_x0000_t202" style="position:absolute;left:0;text-align:left;margin-left:-41.8pt;margin-top:-28.25pt;width:179.25pt;height:7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" stroked="f">
              <v:textbox>
                <w:txbxContent>
                  <w:p w14:paraId="495BD2EA" w14:textId="1CA0B4CE" w:rsidR="00B05393" w:rsidRPr="00B05393" w:rsidRDefault="00B86766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C4512B5" wp14:editId="1471FB28">
                          <wp:extent cx="2118456" cy="915594"/>
                          <wp:effectExtent l="0" t="0" r="0" b="0"/>
                          <wp:docPr id="17" name="Picture 17" descr="Logo, company name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descr="Logo, company name&#10;&#10;Description automatically gener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8456" cy="9155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19972509" w14:textId="6BB94E1B" w:rsidR="00B05393" w:rsidRDefault="00B05393" w:rsidP="00B05393">
    <w:pPr>
      <w:pStyle w:val="Header"/>
      <w:jc w:val="both"/>
    </w:pPr>
  </w:p>
  <w:p w14:paraId="567486E3" w14:textId="77777777" w:rsidR="00592959" w:rsidRDefault="00592959" w:rsidP="00B05393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34CE2"/>
    <w:multiLevelType w:val="hybridMultilevel"/>
    <w:tmpl w:val="5D10A0BC"/>
    <w:lvl w:ilvl="0" w:tplc="E06AB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728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4C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EAF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CC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6CBB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B8D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1CA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404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BB2D07"/>
    <w:multiLevelType w:val="hybridMultilevel"/>
    <w:tmpl w:val="333A9722"/>
    <w:lvl w:ilvl="0" w:tplc="CCF090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81CAB"/>
    <w:multiLevelType w:val="hybridMultilevel"/>
    <w:tmpl w:val="BCAE12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76F2E"/>
    <w:multiLevelType w:val="hybridMultilevel"/>
    <w:tmpl w:val="25C42F26"/>
    <w:lvl w:ilvl="0" w:tplc="296EE8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1EE3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C44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986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EEB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9CC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DEE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203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8E6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07370F9"/>
    <w:multiLevelType w:val="hybridMultilevel"/>
    <w:tmpl w:val="80FCBC68"/>
    <w:lvl w:ilvl="0" w:tplc="6C9AB25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F758D"/>
    <w:multiLevelType w:val="hybridMultilevel"/>
    <w:tmpl w:val="E2EE4C3E"/>
    <w:lvl w:ilvl="0" w:tplc="CCF09084">
      <w:numFmt w:val="bullet"/>
      <w:lvlText w:val="-"/>
      <w:lvlJc w:val="left"/>
      <w:pPr>
        <w:ind w:left="2345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06945"/>
    <w:rsid w:val="0003031E"/>
    <w:rsid w:val="000357BE"/>
    <w:rsid w:val="000B60B8"/>
    <w:rsid w:val="000B7DF9"/>
    <w:rsid w:val="000D51ED"/>
    <w:rsid w:val="00100E76"/>
    <w:rsid w:val="00117F67"/>
    <w:rsid w:val="00144E69"/>
    <w:rsid w:val="00162FA9"/>
    <w:rsid w:val="001639F4"/>
    <w:rsid w:val="00187A62"/>
    <w:rsid w:val="001C43E8"/>
    <w:rsid w:val="001C5E50"/>
    <w:rsid w:val="0021053A"/>
    <w:rsid w:val="00232E07"/>
    <w:rsid w:val="00236F8B"/>
    <w:rsid w:val="00245226"/>
    <w:rsid w:val="002A402E"/>
    <w:rsid w:val="002E0153"/>
    <w:rsid w:val="002F2894"/>
    <w:rsid w:val="0031776C"/>
    <w:rsid w:val="00360E2D"/>
    <w:rsid w:val="003E0620"/>
    <w:rsid w:val="003E289E"/>
    <w:rsid w:val="00420AF0"/>
    <w:rsid w:val="00431C0A"/>
    <w:rsid w:val="0044153F"/>
    <w:rsid w:val="004B6DC0"/>
    <w:rsid w:val="004C50EF"/>
    <w:rsid w:val="004D24AC"/>
    <w:rsid w:val="00512128"/>
    <w:rsid w:val="00535CAC"/>
    <w:rsid w:val="00592959"/>
    <w:rsid w:val="005D7FD0"/>
    <w:rsid w:val="005E5633"/>
    <w:rsid w:val="005F5D50"/>
    <w:rsid w:val="005F76EE"/>
    <w:rsid w:val="00604502"/>
    <w:rsid w:val="00620A25"/>
    <w:rsid w:val="006452CD"/>
    <w:rsid w:val="006B0C88"/>
    <w:rsid w:val="006D5AF5"/>
    <w:rsid w:val="00753DA8"/>
    <w:rsid w:val="00774D1B"/>
    <w:rsid w:val="007856FA"/>
    <w:rsid w:val="0079736F"/>
    <w:rsid w:val="007A0B5A"/>
    <w:rsid w:val="007E4391"/>
    <w:rsid w:val="007F37B2"/>
    <w:rsid w:val="00834868"/>
    <w:rsid w:val="008375E6"/>
    <w:rsid w:val="00863B5A"/>
    <w:rsid w:val="0086779A"/>
    <w:rsid w:val="00871558"/>
    <w:rsid w:val="00872FDB"/>
    <w:rsid w:val="008C3B08"/>
    <w:rsid w:val="008D06A2"/>
    <w:rsid w:val="008F2B53"/>
    <w:rsid w:val="008F7410"/>
    <w:rsid w:val="00903FF6"/>
    <w:rsid w:val="009042ED"/>
    <w:rsid w:val="0092587D"/>
    <w:rsid w:val="009C4ECA"/>
    <w:rsid w:val="009F3631"/>
    <w:rsid w:val="009F438A"/>
    <w:rsid w:val="00A14005"/>
    <w:rsid w:val="00A22709"/>
    <w:rsid w:val="00AF5F41"/>
    <w:rsid w:val="00B00ED0"/>
    <w:rsid w:val="00B05393"/>
    <w:rsid w:val="00B13888"/>
    <w:rsid w:val="00B2744C"/>
    <w:rsid w:val="00B47696"/>
    <w:rsid w:val="00B86766"/>
    <w:rsid w:val="00B94AC0"/>
    <w:rsid w:val="00BA0070"/>
    <w:rsid w:val="00BA46CC"/>
    <w:rsid w:val="00BC32E1"/>
    <w:rsid w:val="00BD1423"/>
    <w:rsid w:val="00C0315C"/>
    <w:rsid w:val="00CA7AE9"/>
    <w:rsid w:val="00CC353B"/>
    <w:rsid w:val="00CD15CF"/>
    <w:rsid w:val="00CF2955"/>
    <w:rsid w:val="00D13D90"/>
    <w:rsid w:val="00D31ECF"/>
    <w:rsid w:val="00D405F8"/>
    <w:rsid w:val="00D65D42"/>
    <w:rsid w:val="00DA6811"/>
    <w:rsid w:val="00DD5F4C"/>
    <w:rsid w:val="00E5006B"/>
    <w:rsid w:val="00E64824"/>
    <w:rsid w:val="00EA3682"/>
    <w:rsid w:val="00ED083F"/>
    <w:rsid w:val="00EF2D37"/>
    <w:rsid w:val="00F013F8"/>
    <w:rsid w:val="00F74898"/>
    <w:rsid w:val="00F7746A"/>
    <w:rsid w:val="00FB16DF"/>
    <w:rsid w:val="00FB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83518A6"/>
  <w15:docId w15:val="{7995C67F-8F59-498E-915F-25D4C744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E289E"/>
    <w:pPr>
      <w:keepNext/>
      <w:spacing w:after="0" w:line="240" w:lineRule="auto"/>
      <w:jc w:val="center"/>
      <w:outlineLvl w:val="0"/>
    </w:pPr>
    <w:rPr>
      <w:rFonts w:ascii="Comic Sans MS" w:eastAsia="Times New Roman" w:hAnsi="Comic Sans MS" w:cs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E289E"/>
    <w:rPr>
      <w:rFonts w:ascii="Comic Sans MS" w:eastAsia="Times New Roman" w:hAnsi="Comic Sans MS" w:cs="Times New Roman"/>
      <w:sz w:val="28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289E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3E289E"/>
    <w:pPr>
      <w:spacing w:after="0" w:line="240" w:lineRule="auto"/>
      <w:jc w:val="center"/>
    </w:pPr>
    <w:rPr>
      <w:rFonts w:ascii="Comic Sans MS" w:eastAsia="Times New Roman" w:hAnsi="Comic Sans MS" w:cs="Times New Roman"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3E289E"/>
    <w:rPr>
      <w:rFonts w:ascii="Comic Sans MS" w:eastAsia="Times New Roman" w:hAnsi="Comic Sans MS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3E289E"/>
    <w:pPr>
      <w:spacing w:line="256" w:lineRule="auto"/>
      <w:ind w:left="720"/>
      <w:contextualSpacing/>
    </w:pPr>
    <w:rPr>
      <w:rFonts w:asciiTheme="minorHAnsi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6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20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3E062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437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99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A6D90-487B-443F-85E3-969AA0D08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</Template>
  <TotalTime>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Janet Bromley Scipr</cp:lastModifiedBy>
  <cp:revision>3</cp:revision>
  <cp:lastPrinted>2021-09-30T12:24:00Z</cp:lastPrinted>
  <dcterms:created xsi:type="dcterms:W3CDTF">2021-09-30T12:25:00Z</dcterms:created>
  <dcterms:modified xsi:type="dcterms:W3CDTF">2021-11-08T11:23:00Z</dcterms:modified>
</cp:coreProperties>
</file>