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07B6" w14:textId="433F906E" w:rsidR="00CC7C58" w:rsidRPr="003B152E" w:rsidRDefault="00CC7C58" w:rsidP="00FB0F8F">
      <w:pPr>
        <w:ind w:left="-142"/>
        <w:jc w:val="center"/>
        <w:rPr>
          <w:rFonts w:cs="Arial"/>
          <w:b/>
          <w:sz w:val="28"/>
          <w:szCs w:val="28"/>
        </w:rPr>
      </w:pPr>
      <w:r w:rsidRPr="003B152E">
        <w:rPr>
          <w:rFonts w:cs="Arial"/>
          <w:b/>
          <w:sz w:val="28"/>
          <w:szCs w:val="28"/>
        </w:rPr>
        <w:t>PROACT-SCIPr-UK</w:t>
      </w:r>
      <w:r w:rsidRPr="003B152E">
        <w:rPr>
          <w:rFonts w:cs="Arial"/>
          <w:b/>
          <w:sz w:val="28"/>
          <w:szCs w:val="28"/>
          <w:vertAlign w:val="superscript"/>
        </w:rPr>
        <w:t>®</w:t>
      </w:r>
      <w:r w:rsidRPr="003B152E">
        <w:rPr>
          <w:rFonts w:cs="Arial"/>
          <w:b/>
          <w:sz w:val="28"/>
          <w:szCs w:val="28"/>
        </w:rPr>
        <w:t xml:space="preserve"> Record Sheet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2807"/>
        <w:gridCol w:w="7967"/>
      </w:tblGrid>
      <w:tr w:rsidR="00CC7C58" w:rsidRPr="003B152E" w14:paraId="71A8E94A" w14:textId="77777777" w:rsidTr="00FB0F8F">
        <w:trPr>
          <w:trHeight w:val="488"/>
        </w:trPr>
        <w:tc>
          <w:tcPr>
            <w:tcW w:w="2807" w:type="dxa"/>
            <w:shd w:val="clear" w:color="auto" w:fill="D9D9D9" w:themeFill="background1" w:themeFillShade="D9"/>
            <w:vAlign w:val="center"/>
          </w:tcPr>
          <w:p w14:paraId="25FEF5EA" w14:textId="18504FBE" w:rsidR="00CC7C58" w:rsidRPr="003B152E" w:rsidRDefault="00B42283" w:rsidP="00FB0F8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Participant </w:t>
            </w:r>
            <w:r w:rsidR="00CC7C58" w:rsidRPr="003B152E">
              <w:rPr>
                <w:rFonts w:ascii="Arial" w:hAnsi="Arial" w:cs="Arial"/>
                <w:b/>
                <w:sz w:val="20"/>
                <w:szCs w:val="20"/>
              </w:rPr>
              <w:t>Name:</w:t>
            </w:r>
          </w:p>
        </w:tc>
        <w:tc>
          <w:tcPr>
            <w:tcW w:w="7967" w:type="dxa"/>
            <w:vAlign w:val="center"/>
          </w:tcPr>
          <w:p w14:paraId="412CE062" w14:textId="3FB62692" w:rsidR="00CC7C58" w:rsidRPr="003B152E" w:rsidRDefault="00CC7C58" w:rsidP="00FB0F8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C7C58" w:rsidRPr="003B152E" w14:paraId="52888C15" w14:textId="77777777" w:rsidTr="00FB0F8F">
        <w:trPr>
          <w:trHeight w:val="488"/>
        </w:trPr>
        <w:tc>
          <w:tcPr>
            <w:tcW w:w="2807" w:type="dxa"/>
            <w:shd w:val="clear" w:color="auto" w:fill="D9D9D9" w:themeFill="background1" w:themeFillShade="D9"/>
            <w:vAlign w:val="center"/>
          </w:tcPr>
          <w:p w14:paraId="4B8E6FD1" w14:textId="5C0FF12E" w:rsidR="00CC7C58" w:rsidRPr="003B152E" w:rsidRDefault="00CC7C58" w:rsidP="00FB0F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Organisation:</w:t>
            </w:r>
          </w:p>
        </w:tc>
        <w:tc>
          <w:tcPr>
            <w:tcW w:w="7967" w:type="dxa"/>
            <w:vAlign w:val="center"/>
          </w:tcPr>
          <w:p w14:paraId="3264727A" w14:textId="49F288F4" w:rsidR="00CC7C58" w:rsidRPr="003B152E" w:rsidRDefault="00CC7C58" w:rsidP="00FB0F8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12FAC" w:rsidRPr="003B152E" w14:paraId="5D3263CD" w14:textId="77777777" w:rsidTr="00FB0F8F">
        <w:trPr>
          <w:trHeight w:val="488"/>
        </w:trPr>
        <w:tc>
          <w:tcPr>
            <w:tcW w:w="2807" w:type="dxa"/>
            <w:shd w:val="clear" w:color="auto" w:fill="D9D9D9" w:themeFill="background1" w:themeFillShade="D9"/>
            <w:vAlign w:val="center"/>
          </w:tcPr>
          <w:p w14:paraId="5B72F2B2" w14:textId="77777777" w:rsidR="00A12FAC" w:rsidRPr="00A12FAC" w:rsidRDefault="00A12FAC" w:rsidP="00FB0F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12FAC">
              <w:rPr>
                <w:rFonts w:ascii="Arial" w:hAnsi="Arial" w:cs="Arial"/>
                <w:b/>
                <w:sz w:val="20"/>
                <w:szCs w:val="20"/>
              </w:rPr>
              <w:t>Course Attended:</w:t>
            </w:r>
          </w:p>
        </w:tc>
        <w:tc>
          <w:tcPr>
            <w:tcW w:w="7967" w:type="dxa"/>
            <w:vAlign w:val="center"/>
          </w:tcPr>
          <w:p w14:paraId="0ED6B034" w14:textId="77777777" w:rsidR="00A12FAC" w:rsidRPr="003B152E" w:rsidRDefault="00A12FAC" w:rsidP="00FB0F8F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CC7C58" w:rsidRPr="003B152E" w14:paraId="25119C6A" w14:textId="77777777" w:rsidTr="00FB0F8F">
        <w:trPr>
          <w:trHeight w:val="488"/>
        </w:trPr>
        <w:tc>
          <w:tcPr>
            <w:tcW w:w="2807" w:type="dxa"/>
            <w:shd w:val="clear" w:color="auto" w:fill="D9D9D9" w:themeFill="background1" w:themeFillShade="D9"/>
            <w:vAlign w:val="center"/>
          </w:tcPr>
          <w:p w14:paraId="2F424819" w14:textId="6AA464A6" w:rsidR="00CC7C58" w:rsidRPr="003B152E" w:rsidRDefault="00CC7C58" w:rsidP="00FB0F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Course Date:</w:t>
            </w:r>
          </w:p>
        </w:tc>
        <w:tc>
          <w:tcPr>
            <w:tcW w:w="7967" w:type="dxa"/>
            <w:vAlign w:val="center"/>
          </w:tcPr>
          <w:p w14:paraId="1CD4A6D9" w14:textId="77777777" w:rsidR="00CC7C58" w:rsidRPr="003B152E" w:rsidRDefault="00CC7C58" w:rsidP="00FB0F8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BB550A0" w14:textId="77777777" w:rsidR="00FB0F8F" w:rsidRDefault="00FB0F8F" w:rsidP="00FB0F8F">
      <w:pPr>
        <w:spacing w:after="0"/>
        <w:rPr>
          <w:rFonts w:cs="Arial"/>
          <w:b/>
          <w:sz w:val="4"/>
          <w:szCs w:val="4"/>
        </w:rPr>
        <w:sectPr w:rsidR="00FB0F8F" w:rsidSect="00810C5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566" w:bottom="1560" w:left="709" w:header="680" w:footer="340" w:gutter="0"/>
          <w:cols w:space="708"/>
          <w:docGrid w:linePitch="360"/>
        </w:sectPr>
      </w:pP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3869"/>
        <w:gridCol w:w="4041"/>
        <w:gridCol w:w="2864"/>
      </w:tblGrid>
      <w:tr w:rsidR="00CC7C58" w:rsidRPr="003B152E" w14:paraId="6D64EC0C" w14:textId="77777777" w:rsidTr="00FB0F8F">
        <w:tc>
          <w:tcPr>
            <w:tcW w:w="10774" w:type="dxa"/>
            <w:gridSpan w:val="3"/>
            <w:shd w:val="clear" w:color="auto" w:fill="D9D9D9" w:themeFill="background1" w:themeFillShade="D9"/>
          </w:tcPr>
          <w:p w14:paraId="33D459A6" w14:textId="77777777" w:rsidR="00046F55" w:rsidRDefault="00CC7C58" w:rsidP="004F390C">
            <w:pPr>
              <w:jc w:val="center"/>
              <w:rPr>
                <w:rFonts w:ascii="Arial" w:hAnsi="Arial" w:cs="Arial"/>
                <w:b/>
              </w:rPr>
            </w:pPr>
            <w:r w:rsidRPr="003B152E">
              <w:rPr>
                <w:rFonts w:ascii="Arial" w:hAnsi="Arial" w:cs="Arial"/>
                <w:b/>
              </w:rPr>
              <w:t>Assessment Outcome</w:t>
            </w:r>
          </w:p>
          <w:p w14:paraId="747FFEF5" w14:textId="77777777" w:rsidR="00CC7C58" w:rsidRPr="003B152E" w:rsidRDefault="00CC7C58" w:rsidP="00E96CF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6F55">
              <w:rPr>
                <w:rFonts w:ascii="Arial" w:hAnsi="Arial" w:cs="Arial"/>
                <w:sz w:val="18"/>
                <w:szCs w:val="18"/>
              </w:rPr>
              <w:t>( Please refer to separa</w:t>
            </w:r>
            <w:r w:rsidR="00E96CFE">
              <w:rPr>
                <w:rFonts w:ascii="Arial" w:hAnsi="Arial" w:cs="Arial"/>
                <w:sz w:val="18"/>
                <w:szCs w:val="18"/>
              </w:rPr>
              <w:t>te Feedback Sheets for details)</w:t>
            </w:r>
          </w:p>
        </w:tc>
      </w:tr>
      <w:tr w:rsidR="00CC7C58" w:rsidRPr="003B152E" w14:paraId="51C5BCC3" w14:textId="77777777" w:rsidTr="00FB0F8F">
        <w:trPr>
          <w:trHeight w:val="474"/>
        </w:trPr>
        <w:tc>
          <w:tcPr>
            <w:tcW w:w="7910" w:type="dxa"/>
            <w:gridSpan w:val="2"/>
            <w:shd w:val="clear" w:color="auto" w:fill="D9D9D9" w:themeFill="background1" w:themeFillShade="D9"/>
            <w:vAlign w:val="center"/>
          </w:tcPr>
          <w:p w14:paraId="17A38358" w14:textId="787CD147" w:rsidR="00335CB1" w:rsidRPr="00335CB1" w:rsidRDefault="00335CB1" w:rsidP="00FB0F8F">
            <w:pPr>
              <w:rPr>
                <w:rFonts w:ascii="Arial" w:hAnsi="Arial" w:cs="Arial"/>
                <w:sz w:val="20"/>
                <w:szCs w:val="20"/>
              </w:rPr>
            </w:pPr>
            <w:r w:rsidRPr="00335CB1">
              <w:rPr>
                <w:rFonts w:ascii="Arial" w:hAnsi="Arial" w:cs="Arial"/>
                <w:sz w:val="20"/>
                <w:szCs w:val="20"/>
              </w:rPr>
              <w:t>Audit-Based Interventions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864" w:type="dxa"/>
            <w:vAlign w:val="center"/>
          </w:tcPr>
          <w:p w14:paraId="76F28ADA" w14:textId="77777777" w:rsidR="00335CB1" w:rsidRPr="00335CB1" w:rsidRDefault="00335CB1" w:rsidP="00FB0F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Pass / Refer</w:t>
            </w:r>
          </w:p>
        </w:tc>
      </w:tr>
      <w:tr w:rsidR="00335CB1" w:rsidRPr="003B152E" w14:paraId="2C069542" w14:textId="77777777" w:rsidTr="00FB0F8F">
        <w:trPr>
          <w:trHeight w:val="474"/>
        </w:trPr>
        <w:tc>
          <w:tcPr>
            <w:tcW w:w="7910" w:type="dxa"/>
            <w:gridSpan w:val="2"/>
            <w:shd w:val="clear" w:color="auto" w:fill="D9D9D9" w:themeFill="background1" w:themeFillShade="D9"/>
            <w:vAlign w:val="center"/>
          </w:tcPr>
          <w:p w14:paraId="29E77083" w14:textId="77777777" w:rsidR="00335CB1" w:rsidRPr="00335CB1" w:rsidRDefault="00335CB1" w:rsidP="00FB0F8F">
            <w:pPr>
              <w:rPr>
                <w:rFonts w:ascii="Arial" w:hAnsi="Arial" w:cs="Arial"/>
                <w:sz w:val="20"/>
                <w:szCs w:val="20"/>
              </w:rPr>
            </w:pPr>
            <w:r w:rsidRPr="00335CB1">
              <w:rPr>
                <w:rFonts w:ascii="Arial" w:hAnsi="Arial" w:cs="Arial"/>
                <w:sz w:val="20"/>
                <w:szCs w:val="20"/>
              </w:rPr>
              <w:t>Presentation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864" w:type="dxa"/>
            <w:vAlign w:val="center"/>
          </w:tcPr>
          <w:p w14:paraId="1CACCB79" w14:textId="3FAF2C80" w:rsidR="00335CB1" w:rsidRPr="00FB0F8F" w:rsidRDefault="00335CB1" w:rsidP="00FB0F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Pass / Refer</w:t>
            </w:r>
          </w:p>
        </w:tc>
      </w:tr>
      <w:tr w:rsidR="00E96CFE" w:rsidRPr="003B152E" w14:paraId="234BC3BD" w14:textId="77777777" w:rsidTr="00FB0F8F">
        <w:trPr>
          <w:trHeight w:val="474"/>
        </w:trPr>
        <w:tc>
          <w:tcPr>
            <w:tcW w:w="7910" w:type="dxa"/>
            <w:gridSpan w:val="2"/>
            <w:shd w:val="clear" w:color="auto" w:fill="D9D9D9" w:themeFill="background1" w:themeFillShade="D9"/>
            <w:vAlign w:val="center"/>
          </w:tcPr>
          <w:p w14:paraId="696C97D2" w14:textId="67758C6C" w:rsidR="00E96CFE" w:rsidRPr="00FB0F8F" w:rsidRDefault="00E96CFE" w:rsidP="00FB0F8F">
            <w:pPr>
              <w:rPr>
                <w:rFonts w:ascii="Arial" w:hAnsi="Arial" w:cs="Arial"/>
                <w:sz w:val="20"/>
                <w:szCs w:val="20"/>
              </w:rPr>
            </w:pPr>
            <w:r w:rsidRPr="00E96CFE">
              <w:rPr>
                <w:rFonts w:ascii="Arial" w:hAnsi="Arial" w:cs="Arial"/>
                <w:sz w:val="20"/>
                <w:szCs w:val="20"/>
              </w:rPr>
              <w:t>Portfolio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864" w:type="dxa"/>
            <w:vAlign w:val="center"/>
          </w:tcPr>
          <w:p w14:paraId="2DB56761" w14:textId="3E4AFFFE" w:rsidR="00E96CFE" w:rsidRPr="00FB0F8F" w:rsidRDefault="00E96CFE" w:rsidP="00FB0F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Pass / Refer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/ NA</w:t>
            </w:r>
          </w:p>
        </w:tc>
      </w:tr>
      <w:tr w:rsidR="00EA3C9E" w:rsidRPr="003B152E" w14:paraId="54585C6E" w14:textId="77777777" w:rsidTr="00FB0F8F">
        <w:trPr>
          <w:trHeight w:val="474"/>
        </w:trPr>
        <w:tc>
          <w:tcPr>
            <w:tcW w:w="3869" w:type="dxa"/>
            <w:shd w:val="clear" w:color="auto" w:fill="D9D9D9" w:themeFill="background1" w:themeFillShade="D9"/>
            <w:vAlign w:val="center"/>
          </w:tcPr>
          <w:p w14:paraId="2CA0F8C9" w14:textId="77777777" w:rsidR="00EA3C9E" w:rsidRPr="00335CB1" w:rsidRDefault="00EA3C9E" w:rsidP="00FB0F8F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Theory Assessment:</w:t>
            </w:r>
          </w:p>
        </w:tc>
        <w:tc>
          <w:tcPr>
            <w:tcW w:w="4041" w:type="dxa"/>
            <w:shd w:val="clear" w:color="auto" w:fill="FFFFFF" w:themeFill="background1"/>
            <w:vAlign w:val="center"/>
          </w:tcPr>
          <w:p w14:paraId="367509AB" w14:textId="11731D8B" w:rsidR="00EA3C9E" w:rsidRPr="00EA3C9E" w:rsidRDefault="00EA3C9E" w:rsidP="00FB0F8F">
            <w:pPr>
              <w:rPr>
                <w:rFonts w:ascii="Arial" w:hAnsi="Arial" w:cs="Arial"/>
                <w:sz w:val="20"/>
                <w:szCs w:val="20"/>
              </w:rPr>
            </w:pPr>
            <w:r w:rsidRPr="00EA3C9E">
              <w:rPr>
                <w:rFonts w:ascii="Arial" w:hAnsi="Arial" w:cs="Arial"/>
                <w:sz w:val="20"/>
                <w:szCs w:val="20"/>
              </w:rPr>
              <w:t>Score:</w:t>
            </w:r>
            <w:r w:rsidR="00A12FAC">
              <w:rPr>
                <w:rFonts w:ascii="Arial" w:hAnsi="Arial" w:cs="Arial"/>
                <w:sz w:val="20"/>
                <w:szCs w:val="20"/>
              </w:rPr>
              <w:t xml:space="preserve"> / </w:t>
            </w:r>
          </w:p>
        </w:tc>
        <w:tc>
          <w:tcPr>
            <w:tcW w:w="2864" w:type="dxa"/>
            <w:shd w:val="clear" w:color="auto" w:fill="FFFFFF" w:themeFill="background1"/>
            <w:vAlign w:val="center"/>
          </w:tcPr>
          <w:p w14:paraId="0AED801C" w14:textId="5E4B96C7" w:rsidR="00EA3C9E" w:rsidRPr="00335CB1" w:rsidRDefault="00EA3C9E" w:rsidP="00FB0F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Pass / Refer</w:t>
            </w:r>
          </w:p>
        </w:tc>
      </w:tr>
      <w:tr w:rsidR="00CC7C58" w:rsidRPr="003B152E" w14:paraId="75DD9AE8" w14:textId="77777777" w:rsidTr="00FB0F8F">
        <w:trPr>
          <w:trHeight w:val="474"/>
        </w:trPr>
        <w:tc>
          <w:tcPr>
            <w:tcW w:w="7910" w:type="dxa"/>
            <w:gridSpan w:val="2"/>
            <w:shd w:val="clear" w:color="auto" w:fill="D9D9D9" w:themeFill="background1" w:themeFillShade="D9"/>
            <w:vAlign w:val="center"/>
          </w:tcPr>
          <w:p w14:paraId="5CDED2E2" w14:textId="23990059" w:rsidR="00CC7C58" w:rsidRPr="003B152E" w:rsidRDefault="00CC7C58" w:rsidP="00FB0F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Overall Course Outcome</w:t>
            </w:r>
            <w:r w:rsidR="00335CB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864" w:type="dxa"/>
            <w:vAlign w:val="center"/>
          </w:tcPr>
          <w:p w14:paraId="05785EE8" w14:textId="14E43287" w:rsidR="00335CB1" w:rsidRPr="003B152E" w:rsidRDefault="00CC7C58" w:rsidP="00FB0F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Pass / Refer</w:t>
            </w:r>
          </w:p>
        </w:tc>
      </w:tr>
    </w:tbl>
    <w:p w14:paraId="59341039" w14:textId="77777777" w:rsidR="00FB0F8F" w:rsidRDefault="00FB0F8F" w:rsidP="00FB0F8F">
      <w:pPr>
        <w:spacing w:after="0"/>
        <w:rPr>
          <w:rFonts w:cs="Arial"/>
          <w:b/>
          <w:sz w:val="4"/>
          <w:szCs w:val="4"/>
        </w:rPr>
        <w:sectPr w:rsidR="00FB0F8F" w:rsidSect="00FB0F8F">
          <w:type w:val="continuous"/>
          <w:pgSz w:w="11906" w:h="16838"/>
          <w:pgMar w:top="1440" w:right="566" w:bottom="1560" w:left="709" w:header="737" w:footer="348" w:gutter="0"/>
          <w:cols w:space="708"/>
          <w:docGrid w:linePitch="360"/>
        </w:sectPr>
      </w:pP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5387"/>
        <w:gridCol w:w="5387"/>
      </w:tblGrid>
      <w:tr w:rsidR="00CC7C58" w:rsidRPr="003B152E" w14:paraId="521B300F" w14:textId="77777777" w:rsidTr="00FB0F8F">
        <w:trPr>
          <w:trHeight w:val="540"/>
        </w:trPr>
        <w:tc>
          <w:tcPr>
            <w:tcW w:w="10774" w:type="dxa"/>
            <w:gridSpan w:val="2"/>
            <w:shd w:val="clear" w:color="auto" w:fill="D9D9D9" w:themeFill="background1" w:themeFillShade="D9"/>
            <w:vAlign w:val="center"/>
          </w:tcPr>
          <w:p w14:paraId="6852F8AF" w14:textId="0F5BFE6C" w:rsidR="00CC7C58" w:rsidRPr="00FB0F8F" w:rsidRDefault="00CC7C58" w:rsidP="00FB0F8F">
            <w:pPr>
              <w:jc w:val="center"/>
              <w:rPr>
                <w:rFonts w:ascii="Arial" w:hAnsi="Arial" w:cs="Arial"/>
                <w:b/>
              </w:rPr>
            </w:pPr>
            <w:r w:rsidRPr="003B152E">
              <w:rPr>
                <w:rFonts w:ascii="Arial" w:hAnsi="Arial" w:cs="Arial"/>
                <w:b/>
              </w:rPr>
              <w:t>Comments:</w:t>
            </w:r>
          </w:p>
        </w:tc>
      </w:tr>
      <w:tr w:rsidR="00CC7C58" w:rsidRPr="003B152E" w14:paraId="30A46F24" w14:textId="77777777" w:rsidTr="00327ABC">
        <w:trPr>
          <w:trHeight w:val="3369"/>
        </w:trPr>
        <w:tc>
          <w:tcPr>
            <w:tcW w:w="10774" w:type="dxa"/>
            <w:gridSpan w:val="2"/>
          </w:tcPr>
          <w:p w14:paraId="2A6CF29E" w14:textId="77777777" w:rsidR="00CC7C58" w:rsidRPr="003B152E" w:rsidRDefault="00CC7C58" w:rsidP="00327ABC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496" w:rsidRPr="003B152E" w14:paraId="450C9925" w14:textId="77777777" w:rsidTr="00FB0F8F">
        <w:tc>
          <w:tcPr>
            <w:tcW w:w="538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F488674" w14:textId="77777777" w:rsidR="00305EE1" w:rsidRPr="003B152E" w:rsidRDefault="00305EE1" w:rsidP="00305EE1">
            <w:pPr>
              <w:jc w:val="center"/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 xml:space="preserve">Instructor </w:t>
            </w:r>
            <w:r w:rsidRPr="003B152E"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>Name</w:t>
            </w:r>
          </w:p>
          <w:p w14:paraId="5E131095" w14:textId="77777777" w:rsidR="00FB0F8F" w:rsidRDefault="00305EE1" w:rsidP="00305EE1">
            <w:pPr>
              <w:jc w:val="center"/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</w:pPr>
            <w:r w:rsidRPr="003B152E"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>Organisation</w:t>
            </w:r>
          </w:p>
          <w:p w14:paraId="0C5AE9D5" w14:textId="320DFF97" w:rsidR="00305EE1" w:rsidRPr="00E96CFE" w:rsidRDefault="00305EE1" w:rsidP="00305E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152E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en-GB"/>
              </w:rPr>
              <w:t>Please include the following statement relevant to your current status and delete the others.</w:t>
            </w:r>
            <w:r w:rsidRPr="003B152E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en-GB"/>
              </w:rPr>
              <w:br/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Instructors working towards Principal Instructor Status 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  <w:p w14:paraId="16C9541E" w14:textId="77777777" w:rsidR="008726DA" w:rsidRPr="00E96CFE" w:rsidRDefault="00A12FAC" w:rsidP="008726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>PROACT-SCIPr-UK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®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726DA"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Principal Instructors </w:t>
            </w:r>
          </w:p>
          <w:p w14:paraId="44ACBE2B" w14:textId="77777777" w:rsidR="00305EE1" w:rsidRPr="00E96CFE" w:rsidRDefault="00305EE1" w:rsidP="00305E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2084519" w14:textId="77777777" w:rsidR="008726DA" w:rsidRPr="00E96CFE" w:rsidRDefault="00A12FAC" w:rsidP="008726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>PROACT-SCIPr-UK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®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726DA"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Principal Instructors 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>with External Registration</w:t>
            </w:r>
          </w:p>
          <w:p w14:paraId="024FA2E2" w14:textId="77777777" w:rsidR="00D41496" w:rsidRPr="003B152E" w:rsidRDefault="00D41496" w:rsidP="00305EE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286090" w14:textId="77777777" w:rsidR="00305EE1" w:rsidRPr="003B152E" w:rsidRDefault="00305EE1" w:rsidP="00305EE1">
            <w:pPr>
              <w:jc w:val="center"/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 xml:space="preserve">Instructor </w:t>
            </w:r>
            <w:r w:rsidRPr="003B152E"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>Name</w:t>
            </w:r>
          </w:p>
          <w:p w14:paraId="61F16E2A" w14:textId="77777777" w:rsidR="00FB0F8F" w:rsidRDefault="00305EE1" w:rsidP="00305EE1">
            <w:pPr>
              <w:jc w:val="center"/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</w:pPr>
            <w:r w:rsidRPr="003B152E"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>Organisation</w:t>
            </w:r>
          </w:p>
          <w:p w14:paraId="5C0D5173" w14:textId="562EF171" w:rsidR="00305EE1" w:rsidRPr="00E96CFE" w:rsidRDefault="00305EE1" w:rsidP="00305E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152E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en-GB"/>
              </w:rPr>
              <w:t>Please include the following statement relevant to your current status and delete the others.</w:t>
            </w:r>
            <w:r w:rsidRPr="003B152E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en-GB"/>
              </w:rPr>
              <w:br/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Instructors working towards Principal Instructor Status 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  <w:p w14:paraId="05FA9128" w14:textId="77777777" w:rsidR="00A12FAC" w:rsidRPr="00E96CFE" w:rsidRDefault="00A12FAC" w:rsidP="00A12F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>PROACT-SCIPr-UK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®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Principal Instructors </w:t>
            </w:r>
          </w:p>
          <w:p w14:paraId="789F5FFA" w14:textId="77777777" w:rsidR="00305EE1" w:rsidRPr="00E96CFE" w:rsidRDefault="00305EE1" w:rsidP="00305E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531FFB8" w14:textId="77777777" w:rsidR="00A12FAC" w:rsidRPr="00E96CFE" w:rsidRDefault="00A12FAC" w:rsidP="00A12F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>PROACT-SCIPr-UK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®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Principal Instructors with External Registration</w:t>
            </w:r>
          </w:p>
          <w:p w14:paraId="3A2C0019" w14:textId="77777777" w:rsidR="00305EE1" w:rsidRPr="00305EE1" w:rsidRDefault="00305EE1" w:rsidP="00305EE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41496" w:rsidRPr="003B152E" w14:paraId="3FEDA035" w14:textId="77777777" w:rsidTr="00FB0F8F">
        <w:trPr>
          <w:trHeight w:val="622"/>
        </w:trPr>
        <w:tc>
          <w:tcPr>
            <w:tcW w:w="5387" w:type="dxa"/>
            <w:shd w:val="clear" w:color="auto" w:fill="FFFFFF" w:themeFill="background1"/>
          </w:tcPr>
          <w:p w14:paraId="2B4D88D2" w14:textId="061C339A" w:rsidR="00866F41" w:rsidRPr="003B152E" w:rsidRDefault="00866F41" w:rsidP="00335CB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1F33B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Signature:</w:t>
            </w:r>
          </w:p>
        </w:tc>
        <w:tc>
          <w:tcPr>
            <w:tcW w:w="5387" w:type="dxa"/>
            <w:shd w:val="clear" w:color="auto" w:fill="FFFFFF" w:themeFill="background1"/>
          </w:tcPr>
          <w:p w14:paraId="5886A17A" w14:textId="77777777" w:rsidR="00D41496" w:rsidRPr="003B152E" w:rsidRDefault="00866F41" w:rsidP="00335CB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1F33B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Signature:</w:t>
            </w:r>
          </w:p>
        </w:tc>
      </w:tr>
      <w:tr w:rsidR="00CC7C58" w:rsidRPr="003B152E" w14:paraId="0320C23E" w14:textId="77777777" w:rsidTr="00FB0F8F">
        <w:trPr>
          <w:trHeight w:val="404"/>
        </w:trPr>
        <w:tc>
          <w:tcPr>
            <w:tcW w:w="10774" w:type="dxa"/>
            <w:gridSpan w:val="2"/>
            <w:shd w:val="clear" w:color="auto" w:fill="D9D9D9" w:themeFill="background1" w:themeFillShade="D9"/>
            <w:vAlign w:val="center"/>
          </w:tcPr>
          <w:p w14:paraId="0A58938A" w14:textId="2A2828EF" w:rsidR="00CC7C58" w:rsidRPr="003B152E" w:rsidRDefault="00CC7C58" w:rsidP="00FB0F8F">
            <w:pPr>
              <w:jc w:val="center"/>
              <w:rPr>
                <w:rFonts w:ascii="Arial" w:hAnsi="Arial" w:cs="Arial"/>
                <w:b/>
                <w:sz w:val="18"/>
                <w:szCs w:val="18"/>
                <w:vertAlign w:val="superscript"/>
              </w:rPr>
            </w:pPr>
            <w:r w:rsidRPr="003B152E">
              <w:rPr>
                <w:rFonts w:ascii="Arial" w:hAnsi="Arial" w:cs="Arial"/>
                <w:b/>
                <w:bCs/>
                <w:sz w:val="18"/>
                <w:szCs w:val="18"/>
              </w:rPr>
              <w:t>Registered with Loddon Training - PROACT-SCIPr-UK</w:t>
            </w:r>
            <w:r w:rsidRPr="003B152E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®</w:t>
            </w:r>
          </w:p>
        </w:tc>
      </w:tr>
    </w:tbl>
    <w:p w14:paraId="1AC88557" w14:textId="41B86E3C" w:rsidR="00187A62" w:rsidRPr="00810C57" w:rsidRDefault="00187A62" w:rsidP="00810C57">
      <w:pPr>
        <w:spacing w:after="0"/>
        <w:rPr>
          <w:rFonts w:eastAsia="Times New Roman" w:cs="Arial"/>
          <w:color w:val="000000"/>
          <w:sz w:val="2"/>
          <w:szCs w:val="2"/>
          <w:lang w:eastAsia="en-GB"/>
        </w:rPr>
      </w:pPr>
    </w:p>
    <w:sectPr w:rsidR="00187A62" w:rsidRPr="00810C57" w:rsidSect="00FB0F8F">
      <w:type w:val="continuous"/>
      <w:pgSz w:w="11906" w:h="16838"/>
      <w:pgMar w:top="1440" w:right="566" w:bottom="1560" w:left="709" w:header="737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ED648" w14:textId="77777777" w:rsidR="00DC639D" w:rsidRDefault="00DC639D" w:rsidP="00B05393">
      <w:pPr>
        <w:spacing w:after="0" w:line="240" w:lineRule="auto"/>
      </w:pPr>
      <w:r>
        <w:separator/>
      </w:r>
    </w:p>
  </w:endnote>
  <w:endnote w:type="continuationSeparator" w:id="0">
    <w:p w14:paraId="251A73ED" w14:textId="77777777" w:rsidR="00DC639D" w:rsidRDefault="00DC639D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F739F" w14:textId="77777777" w:rsidR="00991865" w:rsidRDefault="00991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817F8" w14:textId="450C3675" w:rsidR="00ED083F" w:rsidRPr="00620A25" w:rsidRDefault="00885E83" w:rsidP="00FB0F8F">
    <w:pPr>
      <w:ind w:right="-1"/>
      <w:jc w:val="right"/>
      <w:rPr>
        <w:rFonts w:cs="Arial"/>
        <w:b/>
        <w:i/>
        <w:color w:val="008FC3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68FED0" wp14:editId="1718FF29">
              <wp:simplePos x="0" y="0"/>
              <wp:positionH relativeFrom="column">
                <wp:posOffset>-173990</wp:posOffset>
              </wp:positionH>
              <wp:positionV relativeFrom="paragraph">
                <wp:posOffset>327660</wp:posOffset>
              </wp:positionV>
              <wp:extent cx="4800600" cy="219075"/>
              <wp:effectExtent l="0" t="0" r="0" b="95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0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0CDC" w14:textId="77777777" w:rsidR="00991865" w:rsidRPr="008D06A2" w:rsidRDefault="00991865" w:rsidP="00991865">
                          <w:pPr>
                            <w:pStyle w:val="Footer"/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</w:pPr>
                          <w:r w:rsidRPr="008F7410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 xml:space="preserve">© General </w:t>
                          </w:r>
                          <w:r w:rsidRPr="00D31ECF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 xml:space="preserve">– </w:t>
                          </w:r>
                          <w:r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 xml:space="preserve">Record Sheet </w:t>
                          </w:r>
                          <w:r w:rsidRPr="00D31ECF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>V</w:t>
                          </w:r>
                          <w:r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>2</w:t>
                          </w:r>
                          <w:r w:rsidRPr="00D31ECF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 xml:space="preserve"> 1/1/2022 The </w:t>
                          </w:r>
                          <w:r w:rsidRPr="008D06A2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>Loddon Foundation Ltd t/a Loddon Training</w:t>
                          </w:r>
                        </w:p>
                        <w:p w14:paraId="4E536B17" w14:textId="77777777"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68FED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13.7pt;margin-top:25.8pt;width:378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" stroked="f">
              <v:textbox>
                <w:txbxContent>
                  <w:p w14:paraId="00920CDC" w14:textId="77777777" w:rsidR="00991865" w:rsidRPr="008D06A2" w:rsidRDefault="00991865" w:rsidP="00991865">
                    <w:pPr>
                      <w:pStyle w:val="Footer"/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</w:pPr>
                    <w:r w:rsidRPr="008F7410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 xml:space="preserve">© General </w:t>
                    </w:r>
                    <w:r w:rsidRPr="00D31ECF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 xml:space="preserve">– </w:t>
                    </w:r>
                    <w:r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 xml:space="preserve">Record Sheet </w:t>
                    </w:r>
                    <w:r w:rsidRPr="00D31ECF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>V</w:t>
                    </w:r>
                    <w:r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>2</w:t>
                    </w:r>
                    <w:r w:rsidRPr="00D31ECF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 xml:space="preserve"> 1/1/2022 The </w:t>
                    </w:r>
                    <w:r w:rsidRPr="008D06A2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>Loddon Foundation Ltd t/a Loddon Training</w:t>
                    </w:r>
                  </w:p>
                  <w:p w14:paraId="4E536B17" w14:textId="77777777" w:rsidR="00187A62" w:rsidRDefault="00187A62"/>
                </w:txbxContent>
              </v:textbox>
            </v:shape>
          </w:pict>
        </mc:Fallback>
      </mc:AlternateContent>
    </w:r>
  </w:p>
  <w:p w14:paraId="3E313867" w14:textId="7C632CFB" w:rsidR="00187A62" w:rsidRDefault="00187A62" w:rsidP="00FB0F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1102D" w14:textId="77777777" w:rsidR="00991865" w:rsidRDefault="00991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D8FF0" w14:textId="77777777" w:rsidR="00DC639D" w:rsidRDefault="00DC639D" w:rsidP="00B05393">
      <w:pPr>
        <w:spacing w:after="0" w:line="240" w:lineRule="auto"/>
      </w:pPr>
      <w:r>
        <w:separator/>
      </w:r>
    </w:p>
  </w:footnote>
  <w:footnote w:type="continuationSeparator" w:id="0">
    <w:p w14:paraId="39DDC78E" w14:textId="77777777" w:rsidR="00DC639D" w:rsidRDefault="00DC639D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12953" w14:textId="77777777" w:rsidR="00991865" w:rsidRDefault="009918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39A70" w14:textId="78659AE1" w:rsidR="00327ABC" w:rsidRDefault="00327ABC" w:rsidP="00327ABC">
    <w:pPr>
      <w:jc w:val="center"/>
      <w:rPr>
        <w:rFonts w:cs="Arial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0CBCD737" wp14:editId="04DEF4E5">
              <wp:simplePos x="0" y="0"/>
              <wp:positionH relativeFrom="column">
                <wp:posOffset>4464050</wp:posOffset>
              </wp:positionH>
              <wp:positionV relativeFrom="paragraph">
                <wp:posOffset>144780</wp:posOffset>
              </wp:positionV>
              <wp:extent cx="1983105" cy="308610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3105" cy="308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ECC5C0" w14:textId="77777777" w:rsidR="00327ABC" w:rsidRDefault="00327ABC" w:rsidP="00327ABC">
                          <w:pPr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</w:rPr>
                            <w:t>PROACT-SCIPr-UK</w:t>
                          </w:r>
                          <w:r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BCD7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1.5pt;margin-top:11.4pt;width:156.15pt;height:24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" stroked="f">
              <v:textbox>
                <w:txbxContent>
                  <w:p w14:paraId="62ECC5C0" w14:textId="77777777" w:rsidR="00327ABC" w:rsidRDefault="00327ABC" w:rsidP="00327ABC">
                    <w:pPr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</w:pPr>
                    <w:r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  <w:t>PROACT-SCIPr-UK</w:t>
                    </w:r>
                    <w:r>
                      <w:rPr>
                        <w:rFonts w:cs="Arial"/>
                        <w:b/>
                        <w:color w:val="005FBE"/>
                        <w:sz w:val="28"/>
                        <w:szCs w:val="28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439915F9" wp14:editId="66959DB0">
              <wp:simplePos x="0" y="0"/>
              <wp:positionH relativeFrom="column">
                <wp:posOffset>-530860</wp:posOffset>
              </wp:positionH>
              <wp:positionV relativeFrom="paragraph">
                <wp:posOffset>-358775</wp:posOffset>
              </wp:positionV>
              <wp:extent cx="2276475" cy="909320"/>
              <wp:effectExtent l="0" t="0" r="9525" b="5080"/>
              <wp:wrapSquare wrapText="bothSides"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6475" cy="909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30ABA4" w14:textId="2EDE8469" w:rsidR="00327ABC" w:rsidRDefault="00327ABC" w:rsidP="00327ABC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306B3DDA" wp14:editId="205D1AEC">
                                <wp:extent cx="2124075" cy="914400"/>
                                <wp:effectExtent l="0" t="0" r="9525" b="0"/>
                                <wp:docPr id="1" name="Picture 1" descr="Logo, company name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, company name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24075" cy="914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9915F9" id="Text Box 13" o:spid="_x0000_s1027" type="#_x0000_t202" style="position:absolute;left:0;text-align:left;margin-left:-41.8pt;margin-top:-28.25pt;width:179.25pt;height:7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" stroked="f">
              <v:textbox>
                <w:txbxContent>
                  <w:p w14:paraId="1D30ABA4" w14:textId="2EDE8469" w:rsidR="00327ABC" w:rsidRDefault="00327ABC" w:rsidP="00327ABC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 wp14:anchorId="306B3DDA" wp14:editId="205D1AEC">
                          <wp:extent cx="2124075" cy="914400"/>
                          <wp:effectExtent l="0" t="0" r="9525" b="0"/>
                          <wp:docPr id="1" name="Picture 1" descr="Logo, company name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, company name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24075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47EC8C2" w14:textId="23519B3A" w:rsidR="00B05393" w:rsidRPr="00327ABC" w:rsidRDefault="00B05393" w:rsidP="00327A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A8B2B" w14:textId="77777777" w:rsidR="00991865" w:rsidRDefault="009918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41CF4"/>
    <w:rsid w:val="00046F55"/>
    <w:rsid w:val="00100E76"/>
    <w:rsid w:val="00187A62"/>
    <w:rsid w:val="001E7CDD"/>
    <w:rsid w:val="00236F8B"/>
    <w:rsid w:val="002866AC"/>
    <w:rsid w:val="002F2894"/>
    <w:rsid w:val="00305EE1"/>
    <w:rsid w:val="0031776C"/>
    <w:rsid w:val="00327ABC"/>
    <w:rsid w:val="00335CB1"/>
    <w:rsid w:val="00420AF0"/>
    <w:rsid w:val="00431C0A"/>
    <w:rsid w:val="004C50EF"/>
    <w:rsid w:val="004F390C"/>
    <w:rsid w:val="00592959"/>
    <w:rsid w:val="0059460F"/>
    <w:rsid w:val="005C6F97"/>
    <w:rsid w:val="005D7FD0"/>
    <w:rsid w:val="005F76EE"/>
    <w:rsid w:val="00604502"/>
    <w:rsid w:val="00620A25"/>
    <w:rsid w:val="00715FFC"/>
    <w:rsid w:val="007F21D7"/>
    <w:rsid w:val="00810C57"/>
    <w:rsid w:val="00866F41"/>
    <w:rsid w:val="008726DA"/>
    <w:rsid w:val="00885E83"/>
    <w:rsid w:val="008D2020"/>
    <w:rsid w:val="00991865"/>
    <w:rsid w:val="009F45E8"/>
    <w:rsid w:val="00A02C53"/>
    <w:rsid w:val="00A12FAC"/>
    <w:rsid w:val="00A14005"/>
    <w:rsid w:val="00A22709"/>
    <w:rsid w:val="00B05393"/>
    <w:rsid w:val="00B13888"/>
    <w:rsid w:val="00B42283"/>
    <w:rsid w:val="00BA46CC"/>
    <w:rsid w:val="00C0315C"/>
    <w:rsid w:val="00CC7C58"/>
    <w:rsid w:val="00CD15CF"/>
    <w:rsid w:val="00D405F8"/>
    <w:rsid w:val="00D41496"/>
    <w:rsid w:val="00D65D42"/>
    <w:rsid w:val="00DC639D"/>
    <w:rsid w:val="00DF38FA"/>
    <w:rsid w:val="00E96CFE"/>
    <w:rsid w:val="00EA3C9E"/>
    <w:rsid w:val="00EB19BD"/>
    <w:rsid w:val="00ED083F"/>
    <w:rsid w:val="00F013F8"/>
    <w:rsid w:val="00F25365"/>
    <w:rsid w:val="00FB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17211"/>
  <w15:docId w15:val="{922896E4-85B1-4AD1-9F56-D4CAE295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F38FA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E8359-0B2E-446B-BD99-54B944094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</Template>
  <TotalTime>14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Paul White</cp:lastModifiedBy>
  <cp:revision>6</cp:revision>
  <cp:lastPrinted>2018-11-26T10:37:00Z</cp:lastPrinted>
  <dcterms:created xsi:type="dcterms:W3CDTF">2018-11-28T14:52:00Z</dcterms:created>
  <dcterms:modified xsi:type="dcterms:W3CDTF">2022-05-02T11:12:00Z</dcterms:modified>
</cp:coreProperties>
</file>