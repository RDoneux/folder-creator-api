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2CFF" w14:textId="61A7C855" w:rsidR="0077713B" w:rsidRPr="0001084D" w:rsidRDefault="0077713B" w:rsidP="0077713B">
      <w:pPr>
        <w:ind w:left="720"/>
        <w:jc w:val="center"/>
        <w:rPr>
          <w:rFonts w:cs="Arial"/>
          <w:b/>
          <w:sz w:val="28"/>
          <w:szCs w:val="28"/>
        </w:rPr>
      </w:pPr>
      <w:r w:rsidRPr="0001084D">
        <w:rPr>
          <w:rFonts w:cs="Arial"/>
          <w:b/>
          <w:sz w:val="28"/>
          <w:szCs w:val="28"/>
        </w:rPr>
        <w:t>PROACT-SCIPr-UK</w:t>
      </w:r>
      <w:r w:rsidRPr="0001084D">
        <w:rPr>
          <w:rFonts w:cs="Arial"/>
          <w:b/>
          <w:sz w:val="28"/>
          <w:szCs w:val="28"/>
          <w:vertAlign w:val="superscript"/>
        </w:rPr>
        <w:t>®</w:t>
      </w:r>
      <w:r w:rsidRPr="0001084D">
        <w:rPr>
          <w:rFonts w:cs="Arial"/>
          <w:b/>
          <w:sz w:val="28"/>
          <w:szCs w:val="28"/>
        </w:rPr>
        <w:t xml:space="preserve"> Instructor Course </w:t>
      </w:r>
    </w:p>
    <w:p w14:paraId="0665F5A0" w14:textId="77777777" w:rsidR="0077713B" w:rsidRPr="0001084D" w:rsidRDefault="0077713B" w:rsidP="0077713B">
      <w:pPr>
        <w:ind w:left="720"/>
        <w:jc w:val="center"/>
        <w:rPr>
          <w:rFonts w:cs="Arial"/>
          <w:b/>
          <w:sz w:val="28"/>
          <w:szCs w:val="28"/>
        </w:rPr>
      </w:pPr>
      <w:r w:rsidRPr="0001084D">
        <w:rPr>
          <w:rFonts w:cs="Arial"/>
          <w:b/>
          <w:sz w:val="28"/>
          <w:szCs w:val="28"/>
        </w:rPr>
        <w:t>Day 1 Presentation Feedback</w:t>
      </w:r>
    </w:p>
    <w:p w14:paraId="024C4204" w14:textId="424E34B1" w:rsidR="0077713B" w:rsidRPr="0001084D" w:rsidRDefault="00C50C41" w:rsidP="00866CB4">
      <w:pPr>
        <w:ind w:left="-567" w:hanging="142"/>
        <w:rPr>
          <w:rFonts w:cs="Arial"/>
        </w:rPr>
      </w:pPr>
      <w:r>
        <w:rPr>
          <w:rFonts w:cs="Arial"/>
          <w:b/>
        </w:rPr>
        <w:t xml:space="preserve">Participant </w:t>
      </w:r>
      <w:r w:rsidR="0077713B" w:rsidRPr="0001084D">
        <w:rPr>
          <w:rFonts w:cs="Arial"/>
          <w:b/>
        </w:rPr>
        <w:t>Name:</w:t>
      </w:r>
      <w:r w:rsidR="00866CB4">
        <w:rPr>
          <w:rFonts w:cs="Arial"/>
          <w:b/>
        </w:rPr>
        <w:tab/>
      </w:r>
      <w:r w:rsidR="00866CB4">
        <w:rPr>
          <w:rFonts w:cs="Arial"/>
          <w:b/>
        </w:rPr>
        <w:tab/>
      </w:r>
    </w:p>
    <w:p w14:paraId="428D3C24" w14:textId="4D4837ED" w:rsidR="0077713B" w:rsidRPr="0001084D" w:rsidRDefault="00866CB4" w:rsidP="00866CB4">
      <w:pPr>
        <w:ind w:left="-567" w:hanging="142"/>
        <w:rPr>
          <w:rFonts w:cs="Arial"/>
        </w:rPr>
      </w:pPr>
      <w:r w:rsidRPr="0001084D">
        <w:rPr>
          <w:rFonts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19B0E" wp14:editId="04EB88F1">
                <wp:simplePos x="0" y="0"/>
                <wp:positionH relativeFrom="margin">
                  <wp:posOffset>5211978</wp:posOffset>
                </wp:positionH>
                <wp:positionV relativeFrom="paragraph">
                  <wp:posOffset>12065</wp:posOffset>
                </wp:positionV>
                <wp:extent cx="992505" cy="507365"/>
                <wp:effectExtent l="0" t="0" r="17145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58CE" w14:textId="77777777" w:rsidR="0077713B" w:rsidRPr="001E7B05" w:rsidRDefault="0077713B" w:rsidP="0077713B">
                            <w:pPr>
                              <w:pStyle w:val="Heading3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B05">
                              <w:rPr>
                                <w:sz w:val="20"/>
                                <w:szCs w:val="20"/>
                              </w:rPr>
                              <w:t>Pass / Refer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19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4pt;margin-top:.95pt;width:78.15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">
                <v:textbox>
                  <w:txbxContent>
                    <w:p w14:paraId="1ABB58CE" w14:textId="77777777" w:rsidR="0077713B" w:rsidRPr="001E7B05" w:rsidRDefault="0077713B" w:rsidP="0077713B">
                      <w:pPr>
                        <w:pStyle w:val="Heading3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B05">
                        <w:rPr>
                          <w:sz w:val="20"/>
                          <w:szCs w:val="20"/>
                        </w:rPr>
                        <w:t>Pass / Refer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13B" w:rsidRPr="0001084D">
        <w:rPr>
          <w:rFonts w:cs="Arial"/>
          <w:b/>
        </w:rPr>
        <w:t>Date:</w:t>
      </w:r>
      <w:r>
        <w:rPr>
          <w:rFonts w:cs="Arial"/>
        </w:rPr>
        <w:tab/>
      </w:r>
      <w:r w:rsidR="0077713B" w:rsidRPr="0001084D">
        <w:rPr>
          <w:rFonts w:cs="Arial"/>
        </w:rPr>
        <w:tab/>
      </w:r>
      <w:r w:rsidR="0077713B" w:rsidRPr="0001084D">
        <w:rPr>
          <w:rFonts w:cs="Arial"/>
        </w:rPr>
        <w:tab/>
      </w:r>
      <w:r w:rsidR="0077713B" w:rsidRPr="0001084D">
        <w:rPr>
          <w:rFonts w:cs="Arial"/>
        </w:rPr>
        <w:tab/>
      </w:r>
    </w:p>
    <w:p w14:paraId="3F48FCC2" w14:textId="4D4CA426" w:rsidR="0077713B" w:rsidRPr="00866CB4" w:rsidRDefault="00C50C41" w:rsidP="00866CB4">
      <w:pPr>
        <w:ind w:left="-567" w:hanging="142"/>
        <w:rPr>
          <w:rFonts w:cs="Arial"/>
          <w:bCs/>
        </w:rPr>
      </w:pPr>
      <w:r>
        <w:rPr>
          <w:rFonts w:cs="Arial"/>
          <w:b/>
        </w:rPr>
        <w:t>Instructor Name</w:t>
      </w:r>
      <w:r w:rsidR="0077713B" w:rsidRPr="0001084D">
        <w:rPr>
          <w:rFonts w:cs="Arial"/>
          <w:b/>
        </w:rPr>
        <w:t>:</w:t>
      </w:r>
      <w:r w:rsidR="0077713B" w:rsidRPr="0001084D">
        <w:rPr>
          <w:rFonts w:cs="Arial"/>
          <w:b/>
        </w:rPr>
        <w:tab/>
      </w:r>
      <w:r w:rsidR="0077713B" w:rsidRPr="0001084D">
        <w:rPr>
          <w:rFonts w:cs="Arial"/>
          <w:b/>
        </w:rPr>
        <w:tab/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875"/>
        <w:gridCol w:w="1221"/>
        <w:gridCol w:w="6394"/>
      </w:tblGrid>
      <w:tr w:rsidR="0077713B" w:rsidRPr="0001084D" w14:paraId="1902D2F0" w14:textId="77777777" w:rsidTr="00866CB4">
        <w:tc>
          <w:tcPr>
            <w:tcW w:w="2875" w:type="dxa"/>
            <w:shd w:val="clear" w:color="auto" w:fill="BFBFBF" w:themeFill="background1" w:themeFillShade="BF"/>
          </w:tcPr>
          <w:p w14:paraId="6E157A7C" w14:textId="2F58AAC6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Presentation 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908E959" w14:textId="77777777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Yes / No</w:t>
            </w:r>
          </w:p>
        </w:tc>
        <w:tc>
          <w:tcPr>
            <w:tcW w:w="6394" w:type="dxa"/>
            <w:shd w:val="clear" w:color="auto" w:fill="BFBFBF" w:themeFill="background1" w:themeFillShade="BF"/>
          </w:tcPr>
          <w:p w14:paraId="75ECD05F" w14:textId="77777777" w:rsidR="0077713B" w:rsidRPr="0001084D" w:rsidRDefault="0077713B" w:rsidP="00467BA0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Comments</w:t>
            </w:r>
          </w:p>
        </w:tc>
      </w:tr>
      <w:tr w:rsidR="0077713B" w:rsidRPr="0001084D" w14:paraId="3B18E237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C62EF92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hAnsi="Arial" w:cs="Arial"/>
                <w:bCs/>
              </w:rPr>
              <w:t>Introduce themselves clearly?</w:t>
            </w:r>
          </w:p>
        </w:tc>
        <w:tc>
          <w:tcPr>
            <w:tcW w:w="1221" w:type="dxa"/>
            <w:vAlign w:val="center"/>
          </w:tcPr>
          <w:p w14:paraId="404A07C9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0B0788D4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2E4101FF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766F5949" w14:textId="6264E5A8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 xml:space="preserve">Communicate effectively / voice projection, tone, and pace? </w:t>
            </w:r>
          </w:p>
        </w:tc>
        <w:tc>
          <w:tcPr>
            <w:tcW w:w="1221" w:type="dxa"/>
            <w:vAlign w:val="center"/>
          </w:tcPr>
          <w:p w14:paraId="28C142BA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6D17345F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2CDA231A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1AE4A042" w14:textId="35358CBC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Appear confident and professional?</w:t>
            </w:r>
          </w:p>
        </w:tc>
        <w:tc>
          <w:tcPr>
            <w:tcW w:w="1221" w:type="dxa"/>
            <w:vAlign w:val="center"/>
          </w:tcPr>
          <w:p w14:paraId="4FE4CDEE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17016DB3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53FDFE4C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49CC60E9" w14:textId="1336B7CA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Have a good rapport with group?</w:t>
            </w:r>
          </w:p>
        </w:tc>
        <w:tc>
          <w:tcPr>
            <w:tcW w:w="1221" w:type="dxa"/>
            <w:vAlign w:val="center"/>
          </w:tcPr>
          <w:p w14:paraId="40AEAADA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04A1F343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006F4D3F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04D5A57D" w14:textId="79497C69" w:rsidR="0077713B" w:rsidRPr="00866CB4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Demonstrate a positive attitude</w:t>
            </w:r>
          </w:p>
        </w:tc>
        <w:tc>
          <w:tcPr>
            <w:tcW w:w="1221" w:type="dxa"/>
            <w:vAlign w:val="center"/>
          </w:tcPr>
          <w:p w14:paraId="133A5A0B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7C130337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39938906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2F0E293D" w14:textId="323A1522" w:rsidR="0077713B" w:rsidRPr="0001084D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Conclude the presentation and clear area afterwards?</w:t>
            </w:r>
          </w:p>
        </w:tc>
        <w:tc>
          <w:tcPr>
            <w:tcW w:w="1221" w:type="dxa"/>
            <w:vAlign w:val="center"/>
          </w:tcPr>
          <w:p w14:paraId="4D50DD61" w14:textId="77777777" w:rsidR="0077713B" w:rsidRPr="0001084D" w:rsidRDefault="0077713B" w:rsidP="00866CB4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  <w:tc>
          <w:tcPr>
            <w:tcW w:w="6394" w:type="dxa"/>
            <w:vAlign w:val="center"/>
          </w:tcPr>
          <w:p w14:paraId="2BBE2B65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69793CF6" w14:textId="77777777" w:rsidTr="00866CB4">
        <w:trPr>
          <w:trHeight w:val="759"/>
        </w:trPr>
        <w:tc>
          <w:tcPr>
            <w:tcW w:w="2875" w:type="dxa"/>
            <w:shd w:val="clear" w:color="auto" w:fill="F2F2F2" w:themeFill="background1" w:themeFillShade="F2"/>
            <w:vAlign w:val="center"/>
          </w:tcPr>
          <w:p w14:paraId="5114E7A9" w14:textId="5AF14769" w:rsidR="0077713B" w:rsidRPr="0001084D" w:rsidRDefault="0077713B" w:rsidP="00866CB4">
            <w:pPr>
              <w:rPr>
                <w:rFonts w:ascii="Arial" w:hAnsi="Arial" w:cs="Arial"/>
                <w:bCs/>
              </w:rPr>
            </w:pPr>
            <w:r w:rsidRPr="0001084D">
              <w:rPr>
                <w:rFonts w:ascii="Arial" w:hAnsi="Arial" w:cs="Arial"/>
                <w:bCs/>
              </w:rPr>
              <w:t>Timing of the presentation</w:t>
            </w:r>
          </w:p>
        </w:tc>
        <w:tc>
          <w:tcPr>
            <w:tcW w:w="1221" w:type="dxa"/>
            <w:vAlign w:val="center"/>
          </w:tcPr>
          <w:p w14:paraId="2A082353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Under:</w:t>
            </w:r>
          </w:p>
          <w:p w14:paraId="153FF455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>On time:</w:t>
            </w:r>
          </w:p>
          <w:p w14:paraId="518D17CD" w14:textId="77777777" w:rsidR="0077713B" w:rsidRPr="0001084D" w:rsidRDefault="0077713B" w:rsidP="00866CB4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color w:val="000000"/>
                <w:lang w:eastAsia="en-GB"/>
              </w:rPr>
              <w:t xml:space="preserve">Over: </w:t>
            </w:r>
          </w:p>
        </w:tc>
        <w:tc>
          <w:tcPr>
            <w:tcW w:w="6394" w:type="dxa"/>
            <w:vAlign w:val="center"/>
          </w:tcPr>
          <w:p w14:paraId="488D22B4" w14:textId="77777777" w:rsidR="0077713B" w:rsidRPr="0001084D" w:rsidRDefault="0077713B" w:rsidP="00866CB4">
            <w:pPr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</w:p>
        </w:tc>
      </w:tr>
      <w:tr w:rsidR="0077713B" w:rsidRPr="0001084D" w14:paraId="5AB07DE5" w14:textId="77777777" w:rsidTr="00866CB4">
        <w:trPr>
          <w:trHeight w:val="5206"/>
        </w:trPr>
        <w:tc>
          <w:tcPr>
            <w:tcW w:w="10490" w:type="dxa"/>
            <w:gridSpan w:val="3"/>
            <w:tcBorders>
              <w:bottom w:val="nil"/>
            </w:tcBorders>
          </w:tcPr>
          <w:p w14:paraId="3910F5BF" w14:textId="4EC0909C" w:rsidR="0077713B" w:rsidRPr="00866CB4" w:rsidRDefault="0077713B" w:rsidP="00866CB4">
            <w:pPr>
              <w:spacing w:before="240"/>
              <w:rPr>
                <w:rFonts w:ascii="Arial" w:eastAsia="Times New Roman" w:hAnsi="Arial" w:cs="Arial"/>
                <w:b/>
                <w:color w:val="000000"/>
                <w:lang w:eastAsia="en-GB"/>
              </w:rPr>
            </w:pP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Comments:</w:t>
            </w:r>
          </w:p>
        </w:tc>
      </w:tr>
      <w:tr w:rsidR="00866CB4" w:rsidRPr="0001084D" w14:paraId="6045B59E" w14:textId="77777777" w:rsidTr="00157577">
        <w:trPr>
          <w:trHeight w:val="93"/>
        </w:trPr>
        <w:tc>
          <w:tcPr>
            <w:tcW w:w="10490" w:type="dxa"/>
            <w:gridSpan w:val="3"/>
            <w:tcBorders>
              <w:top w:val="nil"/>
            </w:tcBorders>
            <w:vAlign w:val="center"/>
          </w:tcPr>
          <w:p w14:paraId="61F71DF9" w14:textId="1D653575" w:rsidR="00866CB4" w:rsidRPr="0001084D" w:rsidRDefault="00866CB4" w:rsidP="00866CB4">
            <w:pPr>
              <w:rPr>
                <w:rFonts w:eastAsia="Times New Roman" w:cs="Arial"/>
                <w:b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GB"/>
              </w:rPr>
              <w:t xml:space="preserve">Instructor </w:t>
            </w:r>
            <w:r w:rsidRPr="0001084D">
              <w:rPr>
                <w:rFonts w:ascii="Arial" w:eastAsia="Times New Roman" w:hAnsi="Arial" w:cs="Arial"/>
                <w:b/>
                <w:color w:val="000000"/>
                <w:lang w:eastAsia="en-GB"/>
              </w:rPr>
              <w:t>Signature:</w:t>
            </w:r>
          </w:p>
        </w:tc>
      </w:tr>
    </w:tbl>
    <w:p w14:paraId="3FDAAE68" w14:textId="77777777" w:rsidR="002F2894" w:rsidRDefault="002F2894" w:rsidP="00BA46CC"/>
    <w:sectPr w:rsidR="002F2894" w:rsidSect="00866CB4">
      <w:headerReference w:type="default" r:id="rId7"/>
      <w:footerReference w:type="default" r:id="rId8"/>
      <w:pgSz w:w="11906" w:h="16838"/>
      <w:pgMar w:top="1440" w:right="1440" w:bottom="851" w:left="1440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463BB" w14:textId="77777777" w:rsidR="0042506E" w:rsidRDefault="0042506E" w:rsidP="00B05393">
      <w:pPr>
        <w:spacing w:after="0" w:line="240" w:lineRule="auto"/>
      </w:pPr>
      <w:r>
        <w:separator/>
      </w:r>
    </w:p>
  </w:endnote>
  <w:endnote w:type="continuationSeparator" w:id="0">
    <w:p w14:paraId="06017AC6" w14:textId="77777777" w:rsidR="0042506E" w:rsidRDefault="0042506E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A9FF" w14:textId="1602C874" w:rsidR="00310982" w:rsidRPr="008D06A2" w:rsidRDefault="00310982" w:rsidP="00310982">
    <w:pPr>
      <w:pStyle w:val="Footer"/>
      <w:rPr>
        <w:rFonts w:cs="Arial"/>
        <w:i/>
        <w:color w:val="005FBE"/>
        <w:sz w:val="16"/>
        <w:szCs w:val="16"/>
      </w:rPr>
    </w:pPr>
    <w:r w:rsidRPr="008D06A2">
      <w:rPr>
        <w:rFonts w:cs="Arial"/>
        <w:i/>
        <w:color w:val="005FBE"/>
        <w:sz w:val="16"/>
        <w:szCs w:val="16"/>
      </w:rPr>
      <w:t xml:space="preserve">© </w:t>
    </w:r>
    <w:r>
      <w:rPr>
        <w:rFonts w:cs="Arial"/>
        <w:i/>
        <w:color w:val="005FBE"/>
        <w:sz w:val="16"/>
        <w:szCs w:val="16"/>
      </w:rPr>
      <w:t xml:space="preserve">Instructor Course Days 1-4 – Day </w:t>
    </w:r>
    <w:r>
      <w:rPr>
        <w:rFonts w:cs="Arial"/>
        <w:i/>
        <w:color w:val="005FBE"/>
        <w:sz w:val="16"/>
        <w:szCs w:val="16"/>
      </w:rPr>
      <w:t>1</w:t>
    </w:r>
    <w:r>
      <w:rPr>
        <w:rFonts w:cs="Arial"/>
        <w:i/>
        <w:color w:val="005FBE"/>
        <w:sz w:val="16"/>
        <w:szCs w:val="16"/>
      </w:rPr>
      <w:t xml:space="preserve"> Presentation Feedback V4 </w:t>
    </w:r>
    <w:r w:rsidRPr="008D06A2">
      <w:rPr>
        <w:rFonts w:cs="Arial"/>
        <w:i/>
        <w:color w:val="005FBE"/>
        <w:sz w:val="16"/>
        <w:szCs w:val="16"/>
      </w:rPr>
      <w:t>1/1/2022 The Loddon Foundation Ltd t/a Loddon Trainin</w:t>
    </w:r>
    <w:r>
      <w:rPr>
        <w:rFonts w:cs="Arial"/>
        <w:i/>
        <w:color w:val="005FBE"/>
        <w:sz w:val="16"/>
        <w:szCs w:val="16"/>
      </w:rPr>
      <w:t>g</w:t>
    </w:r>
    <w:r w:rsidRPr="008D06A2">
      <w:rPr>
        <w:rFonts w:cs="Arial"/>
        <w:i/>
        <w:color w:val="005FBE"/>
        <w:sz w:val="16"/>
        <w:szCs w:val="16"/>
      </w:rPr>
      <w:t xml:space="preserve"> </w:t>
    </w:r>
  </w:p>
  <w:p w14:paraId="5A595394" w14:textId="3139C2BA" w:rsidR="00187A62" w:rsidRDefault="00187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31A6" w14:textId="77777777" w:rsidR="0042506E" w:rsidRDefault="0042506E" w:rsidP="00B05393">
      <w:pPr>
        <w:spacing w:after="0" w:line="240" w:lineRule="auto"/>
      </w:pPr>
      <w:r>
        <w:separator/>
      </w:r>
    </w:p>
  </w:footnote>
  <w:footnote w:type="continuationSeparator" w:id="0">
    <w:p w14:paraId="0C8AEBCB" w14:textId="77777777" w:rsidR="0042506E" w:rsidRDefault="0042506E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D44F" w14:textId="1CE29E22" w:rsidR="00157577" w:rsidRDefault="00157577" w:rsidP="00157577">
    <w:pPr>
      <w:jc w:val="center"/>
      <w:rPr>
        <w:rFonts w:cs="Arial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2D11D02" wp14:editId="288F4F51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FA27BE" w14:textId="77777777" w:rsidR="00157577" w:rsidRDefault="00157577" w:rsidP="00157577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D11D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51.5pt;margin-top:11.4pt;width:156.15pt;height:2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" stroked="f">
              <v:textbox>
                <w:txbxContent>
                  <w:p w14:paraId="02FA27BE" w14:textId="77777777" w:rsidR="00157577" w:rsidRDefault="00157577" w:rsidP="00157577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B52CFCA" wp14:editId="4C2800F9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5A8A0" w14:textId="6AA025CE" w:rsidR="00157577" w:rsidRDefault="00157577" w:rsidP="00157577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51D34FB5" wp14:editId="46EC19A2">
                                <wp:extent cx="2124075" cy="914400"/>
                                <wp:effectExtent l="0" t="0" r="9525" b="0"/>
                                <wp:docPr id="1" name="Picture 1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4075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52CFCA" id="Text Box 13" o:spid="_x0000_s1028" type="#_x0000_t202" style="position:absolute;left:0;text-align:left;margin-left:-41.8pt;margin-top:-28.25pt;width:179.25pt;height:7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" stroked="f">
              <v:textbox>
                <w:txbxContent>
                  <w:p w14:paraId="32A5A8A0" w14:textId="6AA025CE" w:rsidR="00157577" w:rsidRDefault="00157577" w:rsidP="00157577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51D34FB5" wp14:editId="46EC19A2">
                          <wp:extent cx="2124075" cy="914400"/>
                          <wp:effectExtent l="0" t="0" r="9525" b="0"/>
                          <wp:docPr id="1" name="Picture 1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2407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C4C19D6" w14:textId="7CBFBD61" w:rsidR="00592959" w:rsidRPr="00157577" w:rsidRDefault="00592959" w:rsidP="00157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100E76"/>
    <w:rsid w:val="00157577"/>
    <w:rsid w:val="00187A62"/>
    <w:rsid w:val="00236F8B"/>
    <w:rsid w:val="002F2894"/>
    <w:rsid w:val="00310982"/>
    <w:rsid w:val="0031776C"/>
    <w:rsid w:val="00420AF0"/>
    <w:rsid w:val="0042506E"/>
    <w:rsid w:val="00431C0A"/>
    <w:rsid w:val="004C50EF"/>
    <w:rsid w:val="00592959"/>
    <w:rsid w:val="005D7FD0"/>
    <w:rsid w:val="005F76EE"/>
    <w:rsid w:val="00604502"/>
    <w:rsid w:val="00620A25"/>
    <w:rsid w:val="0077713B"/>
    <w:rsid w:val="00866CB4"/>
    <w:rsid w:val="009730D9"/>
    <w:rsid w:val="00A14005"/>
    <w:rsid w:val="00A22709"/>
    <w:rsid w:val="00B05393"/>
    <w:rsid w:val="00B13888"/>
    <w:rsid w:val="00BA46CC"/>
    <w:rsid w:val="00C0315C"/>
    <w:rsid w:val="00C50C41"/>
    <w:rsid w:val="00C7659E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93B78"/>
  <w15:docId w15:val="{AEE8B972-C22C-45DC-8A2E-E878883B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7713B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7713B"/>
    <w:rPr>
      <w:rFonts w:eastAsia="Times New Roman" w:cs="Arial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77713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8024-BFCD-4525-BEFC-DEF20C73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6</cp:revision>
  <cp:lastPrinted>2016-01-25T11:02:00Z</cp:lastPrinted>
  <dcterms:created xsi:type="dcterms:W3CDTF">2018-01-23T10:30:00Z</dcterms:created>
  <dcterms:modified xsi:type="dcterms:W3CDTF">2022-05-02T11:13:00Z</dcterms:modified>
</cp:coreProperties>
</file>