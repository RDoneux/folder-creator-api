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13FE" w14:textId="77777777" w:rsidR="003A06DC" w:rsidRDefault="003A06DC" w:rsidP="0042799B">
      <w:pPr>
        <w:jc w:val="center"/>
        <w:rPr>
          <w:rFonts w:cs="Arial"/>
          <w:b/>
          <w:sz w:val="28"/>
          <w:szCs w:val="28"/>
        </w:rPr>
      </w:pPr>
    </w:p>
    <w:p w14:paraId="789B8653" w14:textId="7C5A60BC" w:rsidR="0042799B" w:rsidRPr="006E0721" w:rsidRDefault="0042799B" w:rsidP="0042799B">
      <w:pPr>
        <w:jc w:val="center"/>
        <w:rPr>
          <w:rFonts w:cs="Arial"/>
          <w:b/>
          <w:sz w:val="28"/>
          <w:szCs w:val="28"/>
        </w:rPr>
      </w:pPr>
      <w:r w:rsidRPr="006E0721">
        <w:rPr>
          <w:rFonts w:cs="Arial"/>
          <w:b/>
          <w:sz w:val="28"/>
          <w:szCs w:val="28"/>
        </w:rPr>
        <w:t xml:space="preserve">Loddon Training </w:t>
      </w:r>
    </w:p>
    <w:p w14:paraId="017D0BB4" w14:textId="77777777" w:rsidR="0042799B" w:rsidRDefault="0042799B" w:rsidP="0042799B">
      <w:pPr>
        <w:jc w:val="center"/>
        <w:rPr>
          <w:rFonts w:cs="Arial"/>
          <w:b/>
          <w:sz w:val="28"/>
          <w:szCs w:val="28"/>
        </w:rPr>
      </w:pPr>
      <w:r w:rsidRPr="006E0721">
        <w:rPr>
          <w:rFonts w:cs="Arial"/>
          <w:b/>
          <w:sz w:val="28"/>
          <w:szCs w:val="28"/>
        </w:rPr>
        <w:t>Issues Arising Form</w:t>
      </w:r>
    </w:p>
    <w:p w14:paraId="35369B15" w14:textId="269A8A1B" w:rsidR="0042799B" w:rsidRDefault="0042799B" w:rsidP="0042799B">
      <w:pPr>
        <w:jc w:val="center"/>
        <w:rPr>
          <w:rFonts w:cs="Arial"/>
          <w:b/>
        </w:rPr>
      </w:pPr>
      <w:r w:rsidRPr="006E0721">
        <w:rPr>
          <w:rFonts w:cs="Arial"/>
          <w:b/>
        </w:rPr>
        <w:t>Specialist Trainers running the course should complete this form after each training course, action issues if necessary</w:t>
      </w:r>
      <w:r>
        <w:rPr>
          <w:rFonts w:cs="Arial"/>
          <w:b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0"/>
      </w:tblGrid>
      <w:tr w:rsidR="0042799B" w:rsidRPr="006E0721" w14:paraId="436EA167" w14:textId="77777777" w:rsidTr="00E05208">
        <w:tc>
          <w:tcPr>
            <w:tcW w:w="9740" w:type="dxa"/>
            <w:shd w:val="clear" w:color="auto" w:fill="auto"/>
          </w:tcPr>
          <w:p w14:paraId="0AE8524B" w14:textId="655B3FB1" w:rsidR="0042799B" w:rsidRPr="006E0721" w:rsidRDefault="0042799B" w:rsidP="00E052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Course:</w:t>
            </w:r>
            <w:r w:rsidR="00CB1A9B">
              <w:rPr>
                <w:rFonts w:cs="Arial"/>
                <w:b/>
              </w:rPr>
              <w:tab/>
            </w:r>
            <w:r w:rsidR="00CB1A9B">
              <w:rPr>
                <w:rFonts w:cs="Arial"/>
                <w:b/>
              </w:rPr>
              <w:tab/>
            </w:r>
          </w:p>
          <w:p w14:paraId="0DA9C82D" w14:textId="3CB0D95F" w:rsidR="0042799B" w:rsidRPr="006E0721" w:rsidRDefault="0042799B" w:rsidP="00E052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Date:</w:t>
            </w:r>
            <w:r w:rsidR="00CB1A9B">
              <w:rPr>
                <w:rFonts w:cs="Arial"/>
                <w:b/>
              </w:rPr>
              <w:tab/>
            </w:r>
            <w:r w:rsidR="00CB1A9B">
              <w:rPr>
                <w:rFonts w:cs="Arial"/>
                <w:b/>
              </w:rPr>
              <w:tab/>
            </w:r>
            <w:r w:rsidR="00CB1A9B">
              <w:rPr>
                <w:rFonts w:cs="Arial"/>
                <w:b/>
              </w:rPr>
              <w:tab/>
            </w:r>
          </w:p>
          <w:p w14:paraId="457115AA" w14:textId="196BA5FC" w:rsidR="0042799B" w:rsidRPr="006E0721" w:rsidRDefault="0042799B" w:rsidP="00E052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Times:</w:t>
            </w:r>
            <w:r w:rsidR="00CB1A9B">
              <w:rPr>
                <w:rFonts w:cs="Arial"/>
                <w:b/>
              </w:rPr>
              <w:tab/>
            </w:r>
            <w:r w:rsidR="00CB1A9B">
              <w:rPr>
                <w:rFonts w:cs="Arial"/>
                <w:b/>
              </w:rPr>
              <w:tab/>
            </w:r>
            <w:r w:rsidR="00CB1A9B">
              <w:rPr>
                <w:rFonts w:cs="Arial"/>
                <w:b/>
              </w:rPr>
              <w:tab/>
            </w:r>
          </w:p>
          <w:p w14:paraId="1E58FC81" w14:textId="0E822546" w:rsidR="0042799B" w:rsidRPr="006E0721" w:rsidRDefault="0042799B" w:rsidP="00E052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Venue:</w:t>
            </w:r>
            <w:r w:rsidR="00CB1A9B">
              <w:rPr>
                <w:rFonts w:cs="Arial"/>
                <w:b/>
              </w:rPr>
              <w:tab/>
            </w:r>
            <w:r w:rsidR="00CB1A9B">
              <w:rPr>
                <w:rFonts w:cs="Arial"/>
                <w:b/>
              </w:rPr>
              <w:tab/>
            </w:r>
          </w:p>
          <w:p w14:paraId="56DBA5A5" w14:textId="7FD08BB8" w:rsidR="0042799B" w:rsidRPr="006E0721" w:rsidRDefault="0042799B" w:rsidP="00E052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Trainers:</w:t>
            </w:r>
            <w:r w:rsidR="00CB1A9B">
              <w:rPr>
                <w:rFonts w:cs="Arial"/>
                <w:b/>
              </w:rPr>
              <w:tab/>
            </w:r>
            <w:r w:rsidR="00CB1A9B">
              <w:rPr>
                <w:rFonts w:cs="Arial"/>
                <w:b/>
              </w:rPr>
              <w:tab/>
            </w:r>
          </w:p>
        </w:tc>
      </w:tr>
    </w:tbl>
    <w:p w14:paraId="0632CCEE" w14:textId="77777777" w:rsidR="0042799B" w:rsidRPr="006E0721" w:rsidRDefault="0042799B" w:rsidP="0042799B">
      <w:pPr>
        <w:jc w:val="center"/>
        <w:rPr>
          <w:rFonts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6"/>
      </w:tblGrid>
      <w:tr w:rsidR="0042799B" w:rsidRPr="006E0721" w14:paraId="6A5ED26F" w14:textId="77777777" w:rsidTr="003A06DC">
        <w:trPr>
          <w:trHeight w:val="3999"/>
        </w:trPr>
        <w:tc>
          <w:tcPr>
            <w:tcW w:w="9776" w:type="dxa"/>
            <w:shd w:val="clear" w:color="auto" w:fill="auto"/>
          </w:tcPr>
          <w:p w14:paraId="65EC7823" w14:textId="77777777" w:rsidR="0042799B" w:rsidRPr="006E0721" w:rsidRDefault="0042799B" w:rsidP="00E05208">
            <w:pPr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I</w:t>
            </w:r>
            <w:r w:rsidRPr="006E0721">
              <w:rPr>
                <w:rFonts w:cs="Arial"/>
                <w:b/>
                <w:color w:val="FF0000"/>
              </w:rPr>
              <w:t>ssue/s arising :</w:t>
            </w:r>
          </w:p>
          <w:p w14:paraId="125F3AC8" w14:textId="77777777" w:rsidR="0042799B" w:rsidRPr="006E0721" w:rsidRDefault="0042799B" w:rsidP="003A06DC">
            <w:pPr>
              <w:jc w:val="center"/>
              <w:rPr>
                <w:rFonts w:cs="Arial"/>
                <w:b/>
              </w:rPr>
            </w:pPr>
          </w:p>
        </w:tc>
      </w:tr>
    </w:tbl>
    <w:p w14:paraId="52BBECFA" w14:textId="77777777" w:rsidR="0042799B" w:rsidRPr="006E0721" w:rsidRDefault="0042799B" w:rsidP="0042799B">
      <w:pPr>
        <w:jc w:val="center"/>
        <w:rPr>
          <w:rFonts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7"/>
        <w:gridCol w:w="4749"/>
      </w:tblGrid>
      <w:tr w:rsidR="0042799B" w:rsidRPr="006E0721" w14:paraId="46364B05" w14:textId="77777777" w:rsidTr="003A06DC">
        <w:tc>
          <w:tcPr>
            <w:tcW w:w="5027" w:type="dxa"/>
            <w:shd w:val="clear" w:color="auto" w:fill="auto"/>
          </w:tcPr>
          <w:p w14:paraId="0E7F07F1" w14:textId="331D2EA1" w:rsidR="0042799B" w:rsidRPr="006E0721" w:rsidRDefault="0042799B" w:rsidP="00E052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br/>
              <w:t>Specialist Trainer name:</w:t>
            </w:r>
            <w:r w:rsidR="003A06DC">
              <w:rPr>
                <w:rFonts w:cs="Arial"/>
                <w:b/>
              </w:rPr>
              <w:tab/>
            </w:r>
          </w:p>
          <w:p w14:paraId="3A606937" w14:textId="7D39F29B" w:rsidR="0042799B" w:rsidRPr="006E0721" w:rsidRDefault="0042799B" w:rsidP="00E052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Signature:</w:t>
            </w:r>
            <w:r w:rsidR="003A06DC">
              <w:rPr>
                <w:rFonts w:cs="Arial"/>
                <w:b/>
              </w:rPr>
              <w:tab/>
            </w:r>
            <w:r w:rsidR="003A06DC">
              <w:rPr>
                <w:rFonts w:cs="Arial"/>
                <w:b/>
              </w:rPr>
              <w:tab/>
            </w:r>
            <w:r w:rsidR="003A06DC">
              <w:rPr>
                <w:rFonts w:cs="Arial"/>
                <w:b/>
              </w:rPr>
              <w:tab/>
            </w:r>
          </w:p>
          <w:p w14:paraId="1FB13375" w14:textId="671D796B" w:rsidR="0042799B" w:rsidRPr="006E0721" w:rsidRDefault="0042799B" w:rsidP="00E052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Date:</w:t>
            </w:r>
            <w:r w:rsidR="003A06DC">
              <w:rPr>
                <w:rFonts w:cs="Arial"/>
                <w:b/>
              </w:rPr>
              <w:tab/>
            </w:r>
            <w:r w:rsidR="003A06DC">
              <w:rPr>
                <w:rFonts w:cs="Arial"/>
                <w:b/>
              </w:rPr>
              <w:tab/>
            </w:r>
            <w:r w:rsidR="003A06DC">
              <w:rPr>
                <w:rFonts w:cs="Arial"/>
                <w:b/>
              </w:rPr>
              <w:tab/>
            </w:r>
            <w:r w:rsidR="003A06DC">
              <w:rPr>
                <w:rFonts w:cs="Arial"/>
                <w:b/>
              </w:rPr>
              <w:tab/>
            </w:r>
          </w:p>
        </w:tc>
        <w:tc>
          <w:tcPr>
            <w:tcW w:w="4749" w:type="dxa"/>
            <w:shd w:val="clear" w:color="auto" w:fill="auto"/>
          </w:tcPr>
          <w:p w14:paraId="6C0FC620" w14:textId="3F014366" w:rsidR="0042799B" w:rsidRPr="006E0721" w:rsidRDefault="0042799B" w:rsidP="00E0520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br/>
              <w:t>Specialist Trainer name:</w:t>
            </w:r>
            <w:r w:rsidR="003A06DC">
              <w:rPr>
                <w:rFonts w:cs="Arial"/>
                <w:b/>
              </w:rPr>
              <w:tab/>
            </w:r>
          </w:p>
          <w:p w14:paraId="3430A36D" w14:textId="0751BA92" w:rsidR="0042799B" w:rsidRPr="006E0721" w:rsidRDefault="0042799B" w:rsidP="00E052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Signature:</w:t>
            </w:r>
            <w:r w:rsidR="003A06DC">
              <w:rPr>
                <w:rFonts w:cs="Arial"/>
                <w:b/>
              </w:rPr>
              <w:tab/>
            </w:r>
            <w:r w:rsidR="003A06DC">
              <w:rPr>
                <w:rFonts w:cs="Arial"/>
                <w:b/>
              </w:rPr>
              <w:tab/>
            </w:r>
            <w:r w:rsidR="003A06DC">
              <w:rPr>
                <w:rFonts w:cs="Arial"/>
                <w:b/>
              </w:rPr>
              <w:tab/>
            </w:r>
          </w:p>
          <w:p w14:paraId="48FA525B" w14:textId="2D2A4A7F" w:rsidR="0042799B" w:rsidRPr="006E0721" w:rsidRDefault="0042799B" w:rsidP="00E052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Date:</w:t>
            </w:r>
            <w:r w:rsidR="003A06DC">
              <w:rPr>
                <w:rFonts w:cs="Arial"/>
                <w:b/>
              </w:rPr>
              <w:tab/>
            </w:r>
            <w:r w:rsidR="003A06DC">
              <w:rPr>
                <w:rFonts w:cs="Arial"/>
                <w:b/>
              </w:rPr>
              <w:tab/>
            </w:r>
            <w:r w:rsidR="003A06DC">
              <w:rPr>
                <w:rFonts w:cs="Arial"/>
                <w:b/>
              </w:rPr>
              <w:tab/>
            </w:r>
            <w:r w:rsidR="003A06DC">
              <w:rPr>
                <w:rFonts w:cs="Arial"/>
                <w:b/>
              </w:rPr>
              <w:tab/>
            </w:r>
          </w:p>
        </w:tc>
      </w:tr>
    </w:tbl>
    <w:p w14:paraId="2BE8D01D" w14:textId="77777777" w:rsidR="0042799B" w:rsidRPr="006E0721" w:rsidRDefault="0042799B" w:rsidP="0042799B">
      <w:pPr>
        <w:rPr>
          <w:rFonts w:cs="Arial"/>
          <w:b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42799B" w:rsidRPr="006E0721" w14:paraId="45A31F0B" w14:textId="77777777" w:rsidTr="003A06DC">
        <w:tc>
          <w:tcPr>
            <w:tcW w:w="9776" w:type="dxa"/>
            <w:shd w:val="clear" w:color="auto" w:fill="auto"/>
          </w:tcPr>
          <w:p w14:paraId="1D84C573" w14:textId="77777777" w:rsidR="0042799B" w:rsidRPr="006E0721" w:rsidRDefault="0042799B" w:rsidP="00E05208">
            <w:pPr>
              <w:rPr>
                <w:rFonts w:cs="Arial"/>
                <w:b/>
                <w:color w:val="FF0000"/>
              </w:rPr>
            </w:pPr>
            <w:r w:rsidRPr="006E0721">
              <w:rPr>
                <w:rFonts w:cs="Arial"/>
                <w:b/>
                <w:color w:val="FF0000"/>
              </w:rPr>
              <w:t>To be completed by The Director</w:t>
            </w:r>
          </w:p>
          <w:p w14:paraId="09978940" w14:textId="77777777" w:rsidR="0042799B" w:rsidRPr="006E0721" w:rsidRDefault="0042799B" w:rsidP="00E052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Action/s to be made:</w:t>
            </w:r>
          </w:p>
          <w:p w14:paraId="1578FFC5" w14:textId="77777777" w:rsidR="0042799B" w:rsidRDefault="0042799B" w:rsidP="00E05208">
            <w:pPr>
              <w:rPr>
                <w:rFonts w:cs="Arial"/>
                <w:b/>
              </w:rPr>
            </w:pPr>
          </w:p>
          <w:p w14:paraId="5DF8DFC9" w14:textId="77777777" w:rsidR="0042799B" w:rsidRPr="006E0721" w:rsidRDefault="0042799B" w:rsidP="00E05208">
            <w:pPr>
              <w:rPr>
                <w:rFonts w:cs="Arial"/>
                <w:b/>
              </w:rPr>
            </w:pPr>
          </w:p>
          <w:p w14:paraId="2FAE1D34" w14:textId="1BD1315A" w:rsidR="0042799B" w:rsidRPr="006E0721" w:rsidRDefault="0042799B" w:rsidP="00E052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Name:</w:t>
            </w:r>
            <w:r w:rsidR="003A06DC">
              <w:rPr>
                <w:rFonts w:cs="Arial"/>
                <w:b/>
              </w:rPr>
              <w:tab/>
            </w:r>
            <w:r w:rsidR="003A06DC">
              <w:rPr>
                <w:rFonts w:cs="Arial"/>
                <w:b/>
              </w:rPr>
              <w:tab/>
            </w:r>
            <w:r w:rsidR="003A06DC">
              <w:rPr>
                <w:rFonts w:cs="Arial"/>
                <w:b/>
              </w:rPr>
              <w:tab/>
            </w:r>
            <w:r w:rsidR="003A06DC">
              <w:rPr>
                <w:rFonts w:cs="Arial"/>
                <w:b/>
              </w:rPr>
              <w:tab/>
            </w:r>
            <w:r w:rsidR="003A06DC">
              <w:rPr>
                <w:rFonts w:cs="Arial"/>
                <w:b/>
              </w:rPr>
              <w:tab/>
            </w:r>
            <w:r w:rsidR="003A06DC">
              <w:rPr>
                <w:rFonts w:cs="Arial"/>
                <w:b/>
              </w:rPr>
              <w:tab/>
            </w:r>
            <w:r w:rsidRPr="006E0721">
              <w:rPr>
                <w:rFonts w:cs="Arial"/>
                <w:b/>
              </w:rPr>
              <w:t>Signature:</w:t>
            </w:r>
            <w:r w:rsidR="003A06DC">
              <w:rPr>
                <w:rFonts w:cs="Arial"/>
                <w:b/>
              </w:rPr>
              <w:tab/>
            </w:r>
            <w:r w:rsidR="003A06DC">
              <w:rPr>
                <w:rFonts w:cs="Arial"/>
                <w:b/>
              </w:rPr>
              <w:tab/>
            </w:r>
            <w:r w:rsidR="003A06DC">
              <w:rPr>
                <w:rFonts w:cs="Arial"/>
                <w:b/>
              </w:rPr>
              <w:tab/>
            </w:r>
            <w:r w:rsidRPr="006E0721">
              <w:rPr>
                <w:rFonts w:cs="Arial"/>
                <w:b/>
              </w:rPr>
              <w:t xml:space="preserve"> Date: </w:t>
            </w:r>
          </w:p>
        </w:tc>
      </w:tr>
    </w:tbl>
    <w:p w14:paraId="07FE768C" w14:textId="32DB5338" w:rsidR="002F2894" w:rsidRPr="0013596C" w:rsidRDefault="002F2894" w:rsidP="0013596C"/>
    <w:sectPr w:rsidR="002F2894" w:rsidRPr="0013596C" w:rsidSect="008C3B08">
      <w:headerReference w:type="default" r:id="rId8"/>
      <w:footerReference w:type="default" r:id="rId9"/>
      <w:pgSz w:w="11906" w:h="16838"/>
      <w:pgMar w:top="1290" w:right="849" w:bottom="1560" w:left="993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075E8" w14:textId="77777777" w:rsidR="002339EF" w:rsidRDefault="002339EF" w:rsidP="00B05393">
      <w:pPr>
        <w:spacing w:after="0" w:line="240" w:lineRule="auto"/>
      </w:pPr>
      <w:r>
        <w:separator/>
      </w:r>
    </w:p>
  </w:endnote>
  <w:endnote w:type="continuationSeparator" w:id="0">
    <w:p w14:paraId="1BFD65E8" w14:textId="77777777" w:rsidR="002339EF" w:rsidRDefault="002339EF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D73A6" w14:textId="4EF9B98E" w:rsidR="00ED083F" w:rsidRPr="00620A25" w:rsidRDefault="001639F4" w:rsidP="00B94AC0">
    <w:pPr>
      <w:ind w:right="-613"/>
      <w:jc w:val="center"/>
      <w:rPr>
        <w:rFonts w:cs="Arial"/>
        <w:b/>
        <w:i/>
        <w:color w:val="008FC3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7D08A" wp14:editId="78C53E18">
              <wp:simplePos x="0" y="0"/>
              <wp:positionH relativeFrom="column">
                <wp:posOffset>-244607</wp:posOffset>
              </wp:positionH>
              <wp:positionV relativeFrom="paragraph">
                <wp:posOffset>250800</wp:posOffset>
              </wp:positionV>
              <wp:extent cx="6958940" cy="30480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894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062AEE" w14:textId="3EAF1C39" w:rsidR="00187A62" w:rsidRPr="008D06A2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</w:pPr>
                          <w:r w:rsidRPr="008D06A2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© </w:t>
                          </w:r>
                          <w:r w:rsidR="0042799B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Admin 2 – Issues Arising Form – </w:t>
                          </w:r>
                          <w:r w:rsidR="007E6567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>V</w:t>
                          </w:r>
                          <w:r w:rsidR="0042799B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>7</w:t>
                          </w:r>
                          <w:r w:rsidR="007E6567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 </w:t>
                          </w:r>
                          <w:r w:rsidR="003E289E" w:rsidRPr="008D06A2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>1/1/20</w:t>
                          </w:r>
                          <w:r w:rsidR="0086779A" w:rsidRPr="008D06A2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>2</w:t>
                          </w:r>
                          <w:r w:rsidR="000D51ED" w:rsidRPr="008D06A2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>2</w:t>
                          </w:r>
                          <w:r w:rsidR="003E289E" w:rsidRPr="008D06A2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8D06A2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>he Loddon Foundation Ltd t/a Loddon Training</w:t>
                          </w:r>
                        </w:p>
                        <w:p w14:paraId="0FA9B824" w14:textId="77777777"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F7D08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19.25pt;margin-top:19.75pt;width:547.9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" stroked="f">
              <v:textbox>
                <w:txbxContent>
                  <w:p w14:paraId="28062AEE" w14:textId="3EAF1C39" w:rsidR="00187A62" w:rsidRPr="008D06A2" w:rsidRDefault="00187A62" w:rsidP="00187A62">
                    <w:pPr>
                      <w:pStyle w:val="Footer"/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</w:pPr>
                    <w:r w:rsidRPr="008D06A2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© </w:t>
                    </w:r>
                    <w:r w:rsidR="0042799B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Admin 2 – Issues Arising Form – </w:t>
                    </w:r>
                    <w:r w:rsidR="007E6567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>V</w:t>
                    </w:r>
                    <w:r w:rsidR="0042799B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>7</w:t>
                    </w:r>
                    <w:r w:rsidR="007E6567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 </w:t>
                    </w:r>
                    <w:r w:rsidR="003E289E" w:rsidRPr="008D06A2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>1/1/20</w:t>
                    </w:r>
                    <w:r w:rsidR="0086779A" w:rsidRPr="008D06A2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>2</w:t>
                    </w:r>
                    <w:r w:rsidR="000D51ED" w:rsidRPr="008D06A2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>2</w:t>
                    </w:r>
                    <w:r w:rsidR="003E289E" w:rsidRPr="008D06A2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 T</w:t>
                    </w:r>
                    <w:r w:rsidRPr="008D06A2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>he Loddon Foundation Ltd t/a Loddon Training</w:t>
                    </w:r>
                  </w:p>
                  <w:p w14:paraId="0FA9B824" w14:textId="77777777" w:rsidR="00187A62" w:rsidRDefault="00187A62"/>
                </w:txbxContent>
              </v:textbox>
            </v:shape>
          </w:pict>
        </mc:Fallback>
      </mc:AlternateContent>
    </w:r>
    <w:r w:rsidR="00B94AC0">
      <w:rPr>
        <w:rFonts w:cs="Arial"/>
        <w:b/>
        <w:color w:val="00B0F0"/>
        <w:sz w:val="32"/>
        <w:szCs w:val="32"/>
      </w:rPr>
      <w:t xml:space="preserve">                 </w:t>
    </w:r>
    <w:r w:rsidR="00ED083F">
      <w:rPr>
        <w:rFonts w:cs="Arial"/>
        <w:b/>
        <w:color w:val="00B0F0"/>
        <w:sz w:val="32"/>
        <w:szCs w:val="32"/>
      </w:rPr>
      <w:tab/>
    </w:r>
    <w:r w:rsidR="00B94AC0">
      <w:rPr>
        <w:rFonts w:cs="Arial"/>
        <w:b/>
        <w:color w:val="00B0F0"/>
        <w:sz w:val="32"/>
        <w:szCs w:val="32"/>
      </w:rPr>
      <w:t xml:space="preserve">                      </w:t>
    </w:r>
  </w:p>
  <w:p w14:paraId="6B1A856A" w14:textId="6C1B27DF" w:rsidR="00ED083F" w:rsidRPr="00C0315C" w:rsidRDefault="00187A62" w:rsidP="00187A62">
    <w:pPr>
      <w:pStyle w:val="Footer"/>
      <w:rPr>
        <w:rFonts w:cs="Arial"/>
        <w:i/>
        <w:color w:val="008FC3"/>
        <w:sz w:val="16"/>
        <w:szCs w:val="16"/>
      </w:rPr>
    </w:pPr>
    <w:r>
      <w:rPr>
        <w:rFonts w:cs="Arial"/>
        <w:sz w:val="16"/>
        <w:szCs w:val="16"/>
      </w:rPr>
      <w:br/>
    </w:r>
  </w:p>
  <w:p w14:paraId="737D12BD" w14:textId="7EF66E7D" w:rsidR="00187A62" w:rsidRDefault="00187A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8379A" w14:textId="77777777" w:rsidR="002339EF" w:rsidRDefault="002339EF" w:rsidP="00B05393">
      <w:pPr>
        <w:spacing w:after="0" w:line="240" w:lineRule="auto"/>
      </w:pPr>
      <w:r>
        <w:separator/>
      </w:r>
    </w:p>
  </w:footnote>
  <w:footnote w:type="continuationSeparator" w:id="0">
    <w:p w14:paraId="19B34A57" w14:textId="77777777" w:rsidR="002339EF" w:rsidRDefault="002339EF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486E3" w14:textId="640A5B38" w:rsidR="00592959" w:rsidRPr="003A06DC" w:rsidRDefault="0021053A" w:rsidP="003A06DC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B4623B" wp14:editId="6DEC7713">
              <wp:simplePos x="0" y="0"/>
              <wp:positionH relativeFrom="column">
                <wp:posOffset>4464050</wp:posOffset>
              </wp:positionH>
              <wp:positionV relativeFrom="paragraph">
                <wp:posOffset>49530</wp:posOffset>
              </wp:positionV>
              <wp:extent cx="1983105" cy="308610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3105" cy="308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68CBA8" w14:textId="77777777" w:rsidR="00B05393" w:rsidRPr="004D24AC" w:rsidRDefault="00B05393" w:rsidP="00B05393">
                          <w:pP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</w:pPr>
                          <w:r w:rsidRPr="004D24AC"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  <w:t>PROACT-</w:t>
                          </w:r>
                          <w:proofErr w:type="spellStart"/>
                          <w:r w:rsidRPr="004D24AC"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  <w:t>SCIPr</w:t>
                          </w:r>
                          <w:proofErr w:type="spellEnd"/>
                          <w:r w:rsidRPr="004D24AC"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  <w:t>-UK</w:t>
                          </w:r>
                          <w:r w:rsidRPr="004D24AC"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B462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1.5pt;margin-top:3.9pt;width:156.15pt;height:2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" stroked="f">
              <v:textbox>
                <w:txbxContent>
                  <w:p w14:paraId="5D68CBA8" w14:textId="77777777" w:rsidR="00B05393" w:rsidRPr="004D24AC" w:rsidRDefault="00B05393" w:rsidP="00B05393">
                    <w:pP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</w:pPr>
                    <w:r w:rsidRPr="004D24AC"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  <w:t>PROACT-</w:t>
                    </w:r>
                    <w:proofErr w:type="spellStart"/>
                    <w:r w:rsidRPr="004D24AC"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  <w:t>SCIPr</w:t>
                    </w:r>
                    <w:proofErr w:type="spellEnd"/>
                    <w:r w:rsidRPr="004D24AC"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  <w:t>-UK</w:t>
                    </w:r>
                    <w:r w:rsidRPr="004D24AC">
                      <w:rPr>
                        <w:rFonts w:cs="Arial"/>
                        <w:b/>
                        <w:color w:val="005FBE"/>
                        <w:sz w:val="28"/>
                        <w:szCs w:val="28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7746A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1EBC616" wp14:editId="5C35545F">
              <wp:simplePos x="0" y="0"/>
              <wp:positionH relativeFrom="column">
                <wp:posOffset>-530860</wp:posOffset>
              </wp:positionH>
              <wp:positionV relativeFrom="paragraph">
                <wp:posOffset>-358775</wp:posOffset>
              </wp:positionV>
              <wp:extent cx="2276475" cy="909320"/>
              <wp:effectExtent l="0" t="0" r="9525" b="508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6475" cy="909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5BD2EA" w14:textId="1CA0B4CE" w:rsidR="00B05393" w:rsidRPr="00B05393" w:rsidRDefault="00B86766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C4512B5" wp14:editId="1471FB28">
                                <wp:extent cx="2118456" cy="915594"/>
                                <wp:effectExtent l="0" t="0" r="0" b="0"/>
                                <wp:docPr id="17" name="Picture 17" descr="Logo, company name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Logo, company name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8456" cy="9155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EBC616" id="_x0000_s1027" type="#_x0000_t202" style="position:absolute;left:0;text-align:left;margin-left:-41.8pt;margin-top:-28.25pt;width:179.25pt;height:7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" stroked="f">
              <v:textbox>
                <w:txbxContent>
                  <w:p w14:paraId="495BD2EA" w14:textId="1CA0B4CE" w:rsidR="00B05393" w:rsidRPr="00B05393" w:rsidRDefault="00B86766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C4512B5" wp14:editId="1471FB28">
                          <wp:extent cx="2118456" cy="915594"/>
                          <wp:effectExtent l="0" t="0" r="0" b="0"/>
                          <wp:docPr id="17" name="Picture 17" descr="Logo, company name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Logo, company name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8456" cy="9155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4CE2"/>
    <w:multiLevelType w:val="hybridMultilevel"/>
    <w:tmpl w:val="5D10A0BC"/>
    <w:lvl w:ilvl="0" w:tplc="E06AB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728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4C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EAF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CC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6CB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B8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1CA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404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BB2D07"/>
    <w:multiLevelType w:val="hybridMultilevel"/>
    <w:tmpl w:val="333A9722"/>
    <w:lvl w:ilvl="0" w:tplc="CCF090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81CAB"/>
    <w:multiLevelType w:val="hybridMultilevel"/>
    <w:tmpl w:val="BCAE12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76F2E"/>
    <w:multiLevelType w:val="hybridMultilevel"/>
    <w:tmpl w:val="25C42F26"/>
    <w:lvl w:ilvl="0" w:tplc="296EE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1EE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C44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986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EB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9CC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DEE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03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8E6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7370F9"/>
    <w:multiLevelType w:val="hybridMultilevel"/>
    <w:tmpl w:val="80FCBC68"/>
    <w:lvl w:ilvl="0" w:tplc="6C9AB25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58D"/>
    <w:multiLevelType w:val="hybridMultilevel"/>
    <w:tmpl w:val="E2EE4C3E"/>
    <w:lvl w:ilvl="0" w:tplc="CCF09084">
      <w:numFmt w:val="bullet"/>
      <w:lvlText w:val="-"/>
      <w:lvlJc w:val="left"/>
      <w:pPr>
        <w:ind w:left="2345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06945"/>
    <w:rsid w:val="0003031E"/>
    <w:rsid w:val="000357BE"/>
    <w:rsid w:val="000B60B8"/>
    <w:rsid w:val="000B7DF9"/>
    <w:rsid w:val="000D51ED"/>
    <w:rsid w:val="00100E76"/>
    <w:rsid w:val="0011033B"/>
    <w:rsid w:val="00117F67"/>
    <w:rsid w:val="0013596C"/>
    <w:rsid w:val="00144E69"/>
    <w:rsid w:val="00162FA9"/>
    <w:rsid w:val="001639F4"/>
    <w:rsid w:val="00187A62"/>
    <w:rsid w:val="001C43E8"/>
    <w:rsid w:val="001C5E50"/>
    <w:rsid w:val="0021053A"/>
    <w:rsid w:val="00232E07"/>
    <w:rsid w:val="002339EF"/>
    <w:rsid w:val="00236F8B"/>
    <w:rsid w:val="00245226"/>
    <w:rsid w:val="00297DED"/>
    <w:rsid w:val="002A012F"/>
    <w:rsid w:val="002E0153"/>
    <w:rsid w:val="002F2894"/>
    <w:rsid w:val="0031776C"/>
    <w:rsid w:val="00360E2D"/>
    <w:rsid w:val="003A06DC"/>
    <w:rsid w:val="003D1106"/>
    <w:rsid w:val="003E0620"/>
    <w:rsid w:val="003E289E"/>
    <w:rsid w:val="00420AF0"/>
    <w:rsid w:val="0042799B"/>
    <w:rsid w:val="00431C0A"/>
    <w:rsid w:val="0044153F"/>
    <w:rsid w:val="004B6DC0"/>
    <w:rsid w:val="004C50EF"/>
    <w:rsid w:val="004D24AC"/>
    <w:rsid w:val="00512128"/>
    <w:rsid w:val="00535CAC"/>
    <w:rsid w:val="00592959"/>
    <w:rsid w:val="005D7FD0"/>
    <w:rsid w:val="005E5633"/>
    <w:rsid w:val="005F0EBB"/>
    <w:rsid w:val="005F5D50"/>
    <w:rsid w:val="005F76EE"/>
    <w:rsid w:val="00604502"/>
    <w:rsid w:val="00620A25"/>
    <w:rsid w:val="006452CD"/>
    <w:rsid w:val="006B0C88"/>
    <w:rsid w:val="00753DA8"/>
    <w:rsid w:val="00774D1B"/>
    <w:rsid w:val="007856FA"/>
    <w:rsid w:val="007A0B5A"/>
    <w:rsid w:val="007E4391"/>
    <w:rsid w:val="007E6567"/>
    <w:rsid w:val="007F37B2"/>
    <w:rsid w:val="00834868"/>
    <w:rsid w:val="008375E6"/>
    <w:rsid w:val="00863B5A"/>
    <w:rsid w:val="0086779A"/>
    <w:rsid w:val="00871558"/>
    <w:rsid w:val="00872FDB"/>
    <w:rsid w:val="008C3B08"/>
    <w:rsid w:val="008D06A2"/>
    <w:rsid w:val="008F2B53"/>
    <w:rsid w:val="008F7D6E"/>
    <w:rsid w:val="00903FF6"/>
    <w:rsid w:val="009042ED"/>
    <w:rsid w:val="0092587D"/>
    <w:rsid w:val="009C4ECA"/>
    <w:rsid w:val="009F438A"/>
    <w:rsid w:val="00A14005"/>
    <w:rsid w:val="00A22709"/>
    <w:rsid w:val="00AF5F41"/>
    <w:rsid w:val="00B00ED0"/>
    <w:rsid w:val="00B05393"/>
    <w:rsid w:val="00B13888"/>
    <w:rsid w:val="00B2744C"/>
    <w:rsid w:val="00B47696"/>
    <w:rsid w:val="00B86766"/>
    <w:rsid w:val="00B94AC0"/>
    <w:rsid w:val="00BA46CC"/>
    <w:rsid w:val="00BC32E1"/>
    <w:rsid w:val="00BD1423"/>
    <w:rsid w:val="00C0315C"/>
    <w:rsid w:val="00CA7AE9"/>
    <w:rsid w:val="00CB1A9B"/>
    <w:rsid w:val="00CC353B"/>
    <w:rsid w:val="00CD15CF"/>
    <w:rsid w:val="00CF2955"/>
    <w:rsid w:val="00D13D90"/>
    <w:rsid w:val="00D405F8"/>
    <w:rsid w:val="00D65D42"/>
    <w:rsid w:val="00DA6811"/>
    <w:rsid w:val="00DD5F4C"/>
    <w:rsid w:val="00E5006B"/>
    <w:rsid w:val="00E64824"/>
    <w:rsid w:val="00ED083F"/>
    <w:rsid w:val="00EF2D37"/>
    <w:rsid w:val="00F013F8"/>
    <w:rsid w:val="00F74898"/>
    <w:rsid w:val="00F7746A"/>
    <w:rsid w:val="00FB16DF"/>
    <w:rsid w:val="00FB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518A6"/>
  <w15:docId w15:val="{7995C67F-8F59-498E-915F-25D4C744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E289E"/>
    <w:pPr>
      <w:keepNext/>
      <w:spacing w:after="0" w:line="240" w:lineRule="auto"/>
      <w:jc w:val="center"/>
      <w:outlineLvl w:val="0"/>
    </w:pPr>
    <w:rPr>
      <w:rFonts w:ascii="Comic Sans MS" w:eastAsia="Times New Roman" w:hAnsi="Comic Sans MS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E289E"/>
    <w:rPr>
      <w:rFonts w:ascii="Comic Sans MS" w:eastAsia="Times New Roman" w:hAnsi="Comic Sans MS" w:cs="Times New Roman"/>
      <w:sz w:val="28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289E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3E289E"/>
    <w:pPr>
      <w:spacing w:after="0" w:line="240" w:lineRule="auto"/>
      <w:jc w:val="center"/>
    </w:pPr>
    <w:rPr>
      <w:rFonts w:ascii="Comic Sans MS" w:eastAsia="Times New Roman" w:hAnsi="Comic Sans MS" w:cs="Times New Roman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3E289E"/>
    <w:rPr>
      <w:rFonts w:ascii="Comic Sans MS" w:eastAsia="Times New Roman" w:hAnsi="Comic Sans MS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3E289E"/>
    <w:pPr>
      <w:spacing w:line="256" w:lineRule="auto"/>
      <w:ind w:left="720"/>
      <w:contextualSpacing/>
    </w:pPr>
    <w:rPr>
      <w:rFonts w:asciiTheme="minorHAnsi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6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20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59"/>
    <w:rsid w:val="003E062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437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9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A6D90-487B-443F-85E3-969AA0D08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Robert Doneux</cp:lastModifiedBy>
  <cp:revision>4</cp:revision>
  <cp:lastPrinted>2021-10-07T11:13:00Z</cp:lastPrinted>
  <dcterms:created xsi:type="dcterms:W3CDTF">2021-10-07T11:15:00Z</dcterms:created>
  <dcterms:modified xsi:type="dcterms:W3CDTF">2021-12-15T09:23:00Z</dcterms:modified>
</cp:coreProperties>
</file>