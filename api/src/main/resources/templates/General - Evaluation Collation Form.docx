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2180" w14:textId="77777777" w:rsidR="007F37B2" w:rsidRDefault="007F37B2" w:rsidP="003E289E">
      <w:pPr>
        <w:pStyle w:val="Subtitle"/>
        <w:jc w:val="left"/>
        <w:rPr>
          <w:rFonts w:ascii="Arial" w:hAnsi="Arial" w:cs="Arial"/>
          <w:b/>
          <w:bCs/>
          <w:sz w:val="32"/>
          <w:szCs w:val="32"/>
        </w:rPr>
      </w:pPr>
    </w:p>
    <w:p w14:paraId="03EAA1DF" w14:textId="77777777" w:rsidR="00C82864" w:rsidRPr="00C82864" w:rsidRDefault="00C82864" w:rsidP="00C82864">
      <w:pPr>
        <w:tabs>
          <w:tab w:val="left" w:pos="993"/>
          <w:tab w:val="center" w:pos="4890"/>
        </w:tabs>
        <w:spacing w:after="0" w:line="240" w:lineRule="auto"/>
        <w:rPr>
          <w:rFonts w:eastAsia="Times New Roman" w:cs="Arial"/>
          <w:b/>
          <w:bCs/>
          <w:sz w:val="28"/>
          <w:szCs w:val="28"/>
        </w:rPr>
      </w:pPr>
      <w:r w:rsidRPr="00C82864">
        <w:rPr>
          <w:rFonts w:eastAsia="Times New Roman" w:cs="Arial"/>
          <w:b/>
          <w:bCs/>
          <w:sz w:val="28"/>
          <w:szCs w:val="28"/>
        </w:rPr>
        <w:t xml:space="preserve">    PROACT-SCIPr-UK</w:t>
      </w:r>
      <w:r w:rsidRPr="00C82864">
        <w:rPr>
          <w:rFonts w:eastAsia="Times New Roman" w:cs="Arial"/>
          <w:b/>
          <w:bCs/>
          <w:sz w:val="28"/>
          <w:szCs w:val="28"/>
          <w:vertAlign w:val="superscript"/>
        </w:rPr>
        <w:t>®</w:t>
      </w:r>
      <w:r w:rsidRPr="00C82864">
        <w:rPr>
          <w:rFonts w:eastAsia="Times New Roman" w:cs="Arial"/>
          <w:b/>
          <w:bCs/>
          <w:sz w:val="28"/>
          <w:szCs w:val="28"/>
        </w:rPr>
        <w:t xml:space="preserve"> Course Evaluation Collation Form (General)</w:t>
      </w:r>
    </w:p>
    <w:p w14:paraId="5B508F1F" w14:textId="77777777" w:rsidR="00C82864" w:rsidRPr="00C82864" w:rsidRDefault="00C82864" w:rsidP="00C82864">
      <w:pPr>
        <w:rPr>
          <w:rFonts w:cs="Arial"/>
          <w:b/>
          <w:bCs/>
        </w:rPr>
      </w:pPr>
    </w:p>
    <w:p w14:paraId="3C8F916C" w14:textId="77E97E9E" w:rsidR="00C82864" w:rsidRPr="00C82864" w:rsidRDefault="00C82864" w:rsidP="00C82864">
      <w:pPr>
        <w:rPr>
          <w:rFonts w:cs="Arial"/>
          <w:b/>
          <w:bCs/>
        </w:rPr>
      </w:pPr>
      <w:r w:rsidRPr="00C82864">
        <w:rPr>
          <w:rFonts w:cs="Arial"/>
          <w:b/>
          <w:bCs/>
        </w:rPr>
        <w:t xml:space="preserve">Course: ……………………………………………… </w:t>
      </w:r>
      <w:r>
        <w:rPr>
          <w:rFonts w:cs="Arial"/>
          <w:b/>
          <w:bCs/>
        </w:rPr>
        <w:t xml:space="preserve">             </w:t>
      </w:r>
      <w:r w:rsidRPr="00C82864">
        <w:rPr>
          <w:rFonts w:cs="Arial"/>
          <w:b/>
          <w:bCs/>
        </w:rPr>
        <w:t>Date: ………………………………….</w:t>
      </w:r>
    </w:p>
    <w:tbl>
      <w:tblPr>
        <w:tblStyle w:val="TableGrid1"/>
        <w:tblW w:w="10207" w:type="dxa"/>
        <w:tblInd w:w="-289" w:type="dxa"/>
        <w:tblLook w:val="04A0" w:firstRow="1" w:lastRow="0" w:firstColumn="1" w:lastColumn="0" w:noHBand="0" w:noVBand="1"/>
      </w:tblPr>
      <w:tblGrid>
        <w:gridCol w:w="3403"/>
        <w:gridCol w:w="1360"/>
        <w:gridCol w:w="1361"/>
        <w:gridCol w:w="1361"/>
        <w:gridCol w:w="1361"/>
        <w:gridCol w:w="1361"/>
      </w:tblGrid>
      <w:tr w:rsidR="00C82864" w:rsidRPr="00C82864" w14:paraId="12E237BB" w14:textId="77777777" w:rsidTr="00C82864">
        <w:tc>
          <w:tcPr>
            <w:tcW w:w="3403" w:type="dxa"/>
            <w:shd w:val="clear" w:color="auto" w:fill="D9D9D9" w:themeFill="background1" w:themeFillShade="D9"/>
          </w:tcPr>
          <w:p w14:paraId="6ACAAB0F" w14:textId="77777777" w:rsidR="00C82864" w:rsidRPr="00C82864" w:rsidRDefault="00C82864" w:rsidP="00C82864">
            <w:pPr>
              <w:rPr>
                <w:rFonts w:cs="Arial"/>
                <w:b/>
                <w:bCs/>
              </w:rPr>
            </w:pPr>
          </w:p>
        </w:tc>
        <w:tc>
          <w:tcPr>
            <w:tcW w:w="6804" w:type="dxa"/>
            <w:gridSpan w:val="5"/>
            <w:shd w:val="clear" w:color="auto" w:fill="D9D9D9" w:themeFill="background1" w:themeFillShade="D9"/>
          </w:tcPr>
          <w:p w14:paraId="7C113B95" w14:textId="77777777" w:rsidR="00C82864" w:rsidRPr="00C82864" w:rsidRDefault="00C82864" w:rsidP="00C82864">
            <w:pPr>
              <w:jc w:val="center"/>
              <w:rPr>
                <w:rFonts w:eastAsia="Times New Roman" w:cs="Arial"/>
                <w:b/>
                <w:i/>
                <w:sz w:val="24"/>
                <w:szCs w:val="20"/>
              </w:rPr>
            </w:pPr>
            <w:r w:rsidRPr="00C82864">
              <w:rPr>
                <w:rFonts w:eastAsia="Times New Roman" w:cs="Arial"/>
                <w:b/>
                <w:i/>
                <w:sz w:val="24"/>
                <w:szCs w:val="20"/>
              </w:rPr>
              <w:t>Please rate how in your opinion these were met</w:t>
            </w:r>
          </w:p>
          <w:p w14:paraId="3C27BAF1" w14:textId="77777777" w:rsidR="00C82864" w:rsidRPr="00C82864" w:rsidRDefault="00C82864" w:rsidP="00C82864">
            <w:pPr>
              <w:jc w:val="center"/>
              <w:rPr>
                <w:rFonts w:cs="Arial"/>
                <w:i/>
              </w:rPr>
            </w:pPr>
            <w:r w:rsidRPr="00C82864">
              <w:rPr>
                <w:rFonts w:cs="Arial"/>
                <w:i/>
              </w:rPr>
              <w:t>(please circle)</w:t>
            </w:r>
          </w:p>
          <w:p w14:paraId="5B3B741C" w14:textId="77777777" w:rsidR="00C82864" w:rsidRPr="00C82864" w:rsidRDefault="00C82864" w:rsidP="00C82864">
            <w:pPr>
              <w:rPr>
                <w:rFonts w:cs="Arial"/>
                <w:b/>
                <w:bCs/>
              </w:rPr>
            </w:pPr>
            <w:r w:rsidRPr="00C82864">
              <w:rPr>
                <w:rFonts w:cs="Arial"/>
                <w:bCs/>
              </w:rPr>
              <w:t xml:space="preserve">         5                     4                         3                     2             1</w:t>
            </w:r>
            <w:r w:rsidRPr="00C82864">
              <w:rPr>
                <w:rFonts w:cs="Arial"/>
                <w:bCs/>
              </w:rPr>
              <w:br/>
            </w:r>
          </w:p>
        </w:tc>
      </w:tr>
      <w:tr w:rsidR="00C82864" w:rsidRPr="00C82864" w14:paraId="3FAA7D0D" w14:textId="77777777" w:rsidTr="00C82864">
        <w:tc>
          <w:tcPr>
            <w:tcW w:w="3403" w:type="dxa"/>
          </w:tcPr>
          <w:p w14:paraId="0B80C772" w14:textId="77777777" w:rsidR="00C82864" w:rsidRPr="00C82864" w:rsidRDefault="00C82864" w:rsidP="00C82864">
            <w:pPr>
              <w:rPr>
                <w:rFonts w:cs="Arial"/>
                <w:bCs/>
              </w:rPr>
            </w:pPr>
            <w:r w:rsidRPr="00C82864">
              <w:rPr>
                <w:rFonts w:cs="Arial"/>
              </w:rPr>
              <w:t>Do you think the course was well organised?</w:t>
            </w:r>
          </w:p>
        </w:tc>
        <w:tc>
          <w:tcPr>
            <w:tcW w:w="1360" w:type="dxa"/>
          </w:tcPr>
          <w:p w14:paraId="667010F7" w14:textId="77777777" w:rsidR="00C82864" w:rsidRPr="00C82864" w:rsidRDefault="00C82864" w:rsidP="00C82864">
            <w:pPr>
              <w:rPr>
                <w:rFonts w:cs="Arial"/>
                <w:bCs/>
              </w:rPr>
            </w:pPr>
            <w:r w:rsidRPr="00C82864">
              <w:rPr>
                <w:rFonts w:cs="Arial"/>
                <w:bCs/>
              </w:rPr>
              <w:t xml:space="preserve">     </w:t>
            </w:r>
            <w:r w:rsidRPr="00C82864">
              <w:rPr>
                <w:rFonts w:cs="Arial"/>
                <w:bCs/>
                <w:sz w:val="12"/>
                <w:szCs w:val="12"/>
              </w:rPr>
              <w:br/>
            </w:r>
            <w:r w:rsidRPr="00C82864">
              <w:rPr>
                <w:rFonts w:cs="Arial"/>
                <w:bCs/>
              </w:rPr>
              <w:t xml:space="preserve">        </w:t>
            </w:r>
          </w:p>
        </w:tc>
        <w:tc>
          <w:tcPr>
            <w:tcW w:w="1361" w:type="dxa"/>
          </w:tcPr>
          <w:p w14:paraId="7447C88A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00E55D28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7A33874B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25DA3831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</w:tr>
      <w:tr w:rsidR="00C82864" w:rsidRPr="00C82864" w14:paraId="071D98C8" w14:textId="77777777" w:rsidTr="00C82864">
        <w:tc>
          <w:tcPr>
            <w:tcW w:w="3403" w:type="dxa"/>
          </w:tcPr>
          <w:p w14:paraId="0A8C3FFB" w14:textId="6F7F5ABB" w:rsidR="00C82864" w:rsidRPr="00C82864" w:rsidRDefault="00C82864" w:rsidP="00C82864">
            <w:pPr>
              <w:rPr>
                <w:rFonts w:cs="Arial"/>
                <w:bCs/>
              </w:rPr>
            </w:pPr>
            <w:r w:rsidRPr="00C82864">
              <w:rPr>
                <w:rFonts w:cs="Arial"/>
              </w:rPr>
              <w:t>The instructors were clear &amp; approachable?</w:t>
            </w:r>
          </w:p>
        </w:tc>
        <w:tc>
          <w:tcPr>
            <w:tcW w:w="1360" w:type="dxa"/>
          </w:tcPr>
          <w:p w14:paraId="417F3502" w14:textId="77777777" w:rsidR="00C82864" w:rsidRPr="00C82864" w:rsidRDefault="00C82864" w:rsidP="00C82864">
            <w:pPr>
              <w:rPr>
                <w:rFonts w:cs="Arial"/>
                <w:bCs/>
              </w:rPr>
            </w:pPr>
            <w:r w:rsidRPr="00C82864">
              <w:rPr>
                <w:rFonts w:cs="Arial"/>
                <w:bCs/>
              </w:rPr>
              <w:t xml:space="preserve">     </w:t>
            </w:r>
          </w:p>
        </w:tc>
        <w:tc>
          <w:tcPr>
            <w:tcW w:w="1361" w:type="dxa"/>
          </w:tcPr>
          <w:p w14:paraId="482169BD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44E25399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39ADE98D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5FE59F50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</w:tr>
      <w:tr w:rsidR="00C82864" w:rsidRPr="00C82864" w14:paraId="6E60FFBB" w14:textId="77777777" w:rsidTr="00C82864">
        <w:tc>
          <w:tcPr>
            <w:tcW w:w="3403" w:type="dxa"/>
          </w:tcPr>
          <w:p w14:paraId="157AE688" w14:textId="42EBAF77" w:rsidR="00C82864" w:rsidRPr="00C82864" w:rsidRDefault="00C82864" w:rsidP="00C82864">
            <w:pPr>
              <w:rPr>
                <w:rFonts w:cs="Arial"/>
              </w:rPr>
            </w:pPr>
            <w:r w:rsidRPr="00C82864">
              <w:rPr>
                <w:rFonts w:cs="Arial"/>
              </w:rPr>
              <w:t>The instructors were knowledgeable?</w:t>
            </w:r>
          </w:p>
          <w:p w14:paraId="26EAB9E3" w14:textId="77777777" w:rsidR="00C82864" w:rsidRPr="00C82864" w:rsidRDefault="00C82864" w:rsidP="00C82864">
            <w:pPr>
              <w:rPr>
                <w:rFonts w:cs="Arial"/>
                <w:bCs/>
              </w:rPr>
            </w:pPr>
          </w:p>
        </w:tc>
        <w:tc>
          <w:tcPr>
            <w:tcW w:w="1360" w:type="dxa"/>
          </w:tcPr>
          <w:p w14:paraId="15EA0213" w14:textId="77777777" w:rsidR="00C82864" w:rsidRPr="00C82864" w:rsidRDefault="00C82864" w:rsidP="00C82864">
            <w:pPr>
              <w:rPr>
                <w:rFonts w:cs="Arial"/>
                <w:bCs/>
              </w:rPr>
            </w:pPr>
            <w:r w:rsidRPr="00C82864">
              <w:rPr>
                <w:rFonts w:cs="Arial"/>
                <w:bCs/>
              </w:rPr>
              <w:t xml:space="preserve">     </w:t>
            </w:r>
          </w:p>
        </w:tc>
        <w:tc>
          <w:tcPr>
            <w:tcW w:w="1361" w:type="dxa"/>
          </w:tcPr>
          <w:p w14:paraId="4D5E46C1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34CD2844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3D8E7D7D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1E70F483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</w:tr>
      <w:tr w:rsidR="00C82864" w:rsidRPr="00C82864" w14:paraId="6560A5C0" w14:textId="77777777" w:rsidTr="00C82864">
        <w:trPr>
          <w:trHeight w:val="610"/>
        </w:trPr>
        <w:tc>
          <w:tcPr>
            <w:tcW w:w="3403" w:type="dxa"/>
          </w:tcPr>
          <w:p w14:paraId="1A3FA757" w14:textId="77777777" w:rsidR="00C82864" w:rsidRPr="00C82864" w:rsidRDefault="00C82864" w:rsidP="00C82864">
            <w:pPr>
              <w:rPr>
                <w:rFonts w:cs="Arial"/>
                <w:bCs/>
              </w:rPr>
            </w:pPr>
            <w:r w:rsidRPr="00C82864">
              <w:rPr>
                <w:rFonts w:cs="Arial"/>
              </w:rPr>
              <w:t>The materials used by the trainers were informative?</w:t>
            </w:r>
          </w:p>
        </w:tc>
        <w:tc>
          <w:tcPr>
            <w:tcW w:w="1360" w:type="dxa"/>
          </w:tcPr>
          <w:p w14:paraId="17037891" w14:textId="77777777" w:rsidR="00C82864" w:rsidRPr="00C82864" w:rsidRDefault="00C82864" w:rsidP="00C82864">
            <w:pPr>
              <w:rPr>
                <w:rFonts w:cs="Arial"/>
                <w:bCs/>
              </w:rPr>
            </w:pPr>
            <w:r w:rsidRPr="00C82864">
              <w:rPr>
                <w:rFonts w:cs="Arial"/>
                <w:bCs/>
              </w:rPr>
              <w:t xml:space="preserve">     </w:t>
            </w:r>
            <w:r w:rsidRPr="00C82864">
              <w:rPr>
                <w:rFonts w:cs="Arial"/>
                <w:bCs/>
                <w:sz w:val="12"/>
                <w:szCs w:val="12"/>
              </w:rPr>
              <w:br/>
            </w:r>
            <w:r w:rsidRPr="00C82864">
              <w:rPr>
                <w:rFonts w:cs="Arial"/>
                <w:bCs/>
              </w:rPr>
              <w:t xml:space="preserve">     </w:t>
            </w:r>
          </w:p>
        </w:tc>
        <w:tc>
          <w:tcPr>
            <w:tcW w:w="1361" w:type="dxa"/>
          </w:tcPr>
          <w:p w14:paraId="7B3522D9" w14:textId="77777777" w:rsidR="00C82864" w:rsidRPr="00C82864" w:rsidRDefault="00C82864" w:rsidP="00C82864">
            <w:pPr>
              <w:rPr>
                <w:rFonts w:cs="Arial"/>
                <w:bCs/>
              </w:rPr>
            </w:pPr>
          </w:p>
        </w:tc>
        <w:tc>
          <w:tcPr>
            <w:tcW w:w="1361" w:type="dxa"/>
          </w:tcPr>
          <w:p w14:paraId="4086C64F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0D7298B2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0058AFE5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</w:tr>
      <w:tr w:rsidR="00C82864" w:rsidRPr="00C82864" w14:paraId="1E5F8F04" w14:textId="77777777" w:rsidTr="00C82864">
        <w:tc>
          <w:tcPr>
            <w:tcW w:w="3403" w:type="dxa"/>
          </w:tcPr>
          <w:p w14:paraId="47C3B47B" w14:textId="77777777" w:rsidR="00C82864" w:rsidRPr="00C82864" w:rsidRDefault="00C82864" w:rsidP="00C82864">
            <w:pPr>
              <w:rPr>
                <w:rFonts w:cs="Arial"/>
                <w:bCs/>
              </w:rPr>
            </w:pPr>
            <w:r w:rsidRPr="00C82864">
              <w:rPr>
                <w:rFonts w:cs="Arial"/>
              </w:rPr>
              <w:t>The purpose of the course was clear?</w:t>
            </w:r>
          </w:p>
        </w:tc>
        <w:tc>
          <w:tcPr>
            <w:tcW w:w="1360" w:type="dxa"/>
          </w:tcPr>
          <w:p w14:paraId="39EFB2F8" w14:textId="77777777" w:rsidR="00C82864" w:rsidRPr="00C82864" w:rsidRDefault="00C82864" w:rsidP="00C82864">
            <w:pPr>
              <w:rPr>
                <w:rFonts w:cs="Arial"/>
                <w:bCs/>
              </w:rPr>
            </w:pPr>
            <w:r w:rsidRPr="00C82864">
              <w:rPr>
                <w:rFonts w:cs="Arial"/>
                <w:bCs/>
              </w:rPr>
              <w:t xml:space="preserve">     </w:t>
            </w:r>
            <w:r w:rsidRPr="00C82864">
              <w:rPr>
                <w:rFonts w:cs="Arial"/>
                <w:bCs/>
                <w:sz w:val="12"/>
                <w:szCs w:val="12"/>
              </w:rPr>
              <w:br/>
            </w:r>
            <w:r w:rsidRPr="00C82864">
              <w:rPr>
                <w:rFonts w:cs="Arial"/>
                <w:bCs/>
              </w:rPr>
              <w:t xml:space="preserve">         </w:t>
            </w:r>
          </w:p>
        </w:tc>
        <w:tc>
          <w:tcPr>
            <w:tcW w:w="1361" w:type="dxa"/>
          </w:tcPr>
          <w:p w14:paraId="3BB1973B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270382AF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4CB93BA8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79326BD4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</w:tr>
      <w:tr w:rsidR="00C82864" w:rsidRPr="00C82864" w14:paraId="4B8057CB" w14:textId="77777777" w:rsidTr="00C82864">
        <w:tc>
          <w:tcPr>
            <w:tcW w:w="3403" w:type="dxa"/>
          </w:tcPr>
          <w:p w14:paraId="52FE4E9D" w14:textId="1D9FB309" w:rsidR="00C82864" w:rsidRPr="00C82864" w:rsidRDefault="00C82864" w:rsidP="00C82864">
            <w:pPr>
              <w:rPr>
                <w:rFonts w:cs="Arial"/>
                <w:bCs/>
              </w:rPr>
            </w:pPr>
            <w:r w:rsidRPr="00C82864">
              <w:rPr>
                <w:rFonts w:cs="Arial"/>
              </w:rPr>
              <w:t>The course addressed my interests.</w:t>
            </w:r>
            <w:r w:rsidRPr="00C82864">
              <w:rPr>
                <w:rFonts w:cs="Arial"/>
              </w:rPr>
              <w:tab/>
            </w:r>
          </w:p>
        </w:tc>
        <w:tc>
          <w:tcPr>
            <w:tcW w:w="1360" w:type="dxa"/>
          </w:tcPr>
          <w:p w14:paraId="011AC5CA" w14:textId="77777777" w:rsidR="00C82864" w:rsidRPr="00C82864" w:rsidRDefault="00C82864" w:rsidP="00C82864">
            <w:pPr>
              <w:rPr>
                <w:rFonts w:cs="Arial"/>
                <w:bCs/>
              </w:rPr>
            </w:pPr>
            <w:r w:rsidRPr="00C82864">
              <w:rPr>
                <w:rFonts w:cs="Arial"/>
                <w:bCs/>
              </w:rPr>
              <w:t xml:space="preserve">     </w:t>
            </w:r>
            <w:r w:rsidRPr="00C82864">
              <w:rPr>
                <w:rFonts w:cs="Arial"/>
                <w:bCs/>
                <w:sz w:val="12"/>
                <w:szCs w:val="12"/>
              </w:rPr>
              <w:br/>
            </w:r>
            <w:r w:rsidRPr="00C82864">
              <w:rPr>
                <w:rFonts w:cs="Arial"/>
                <w:bCs/>
              </w:rPr>
              <w:t xml:space="preserve">         </w:t>
            </w:r>
          </w:p>
        </w:tc>
        <w:tc>
          <w:tcPr>
            <w:tcW w:w="1361" w:type="dxa"/>
          </w:tcPr>
          <w:p w14:paraId="7B22874F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76ADD2FD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058431DE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3B79D22A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</w:tr>
      <w:tr w:rsidR="00C82864" w:rsidRPr="00C82864" w14:paraId="0B36EE86" w14:textId="77777777" w:rsidTr="00C82864">
        <w:tc>
          <w:tcPr>
            <w:tcW w:w="3403" w:type="dxa"/>
          </w:tcPr>
          <w:p w14:paraId="15B4EBFA" w14:textId="77777777" w:rsidR="00C82864" w:rsidRPr="00C82864" w:rsidRDefault="00C82864" w:rsidP="00C82864">
            <w:pPr>
              <w:rPr>
                <w:rFonts w:cs="Arial"/>
              </w:rPr>
            </w:pPr>
            <w:r w:rsidRPr="00C82864">
              <w:rPr>
                <w:rFonts w:cs="Arial"/>
              </w:rPr>
              <w:t>Was the course sufficiently participative?</w:t>
            </w:r>
          </w:p>
        </w:tc>
        <w:tc>
          <w:tcPr>
            <w:tcW w:w="1360" w:type="dxa"/>
          </w:tcPr>
          <w:p w14:paraId="58CD9881" w14:textId="77777777" w:rsidR="00C82864" w:rsidRPr="00C82864" w:rsidRDefault="00C82864" w:rsidP="00C82864">
            <w:pPr>
              <w:rPr>
                <w:rFonts w:cs="Arial"/>
                <w:bCs/>
              </w:rPr>
            </w:pPr>
            <w:r w:rsidRPr="00C82864">
              <w:rPr>
                <w:rFonts w:cs="Arial"/>
                <w:bCs/>
              </w:rPr>
              <w:t xml:space="preserve">     </w:t>
            </w:r>
            <w:r w:rsidRPr="00C82864">
              <w:rPr>
                <w:rFonts w:cs="Arial"/>
                <w:bCs/>
                <w:sz w:val="12"/>
                <w:szCs w:val="12"/>
              </w:rPr>
              <w:br/>
            </w:r>
          </w:p>
        </w:tc>
        <w:tc>
          <w:tcPr>
            <w:tcW w:w="1361" w:type="dxa"/>
          </w:tcPr>
          <w:p w14:paraId="62608007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2B1C6D5A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7C9BE33E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0369C1A8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</w:tr>
      <w:tr w:rsidR="00C82864" w:rsidRPr="00C82864" w14:paraId="1AB56858" w14:textId="77777777" w:rsidTr="00C82864">
        <w:tc>
          <w:tcPr>
            <w:tcW w:w="3403" w:type="dxa"/>
          </w:tcPr>
          <w:p w14:paraId="55694FC3" w14:textId="77777777" w:rsidR="00C82864" w:rsidRPr="00C82864" w:rsidRDefault="00C82864" w:rsidP="00C82864">
            <w:pPr>
              <w:rPr>
                <w:rFonts w:cs="Arial"/>
              </w:rPr>
            </w:pPr>
            <w:r w:rsidRPr="00C82864">
              <w:rPr>
                <w:rFonts w:cs="Arial"/>
              </w:rPr>
              <w:t>Did you enjoy the teaching methods used?</w:t>
            </w:r>
          </w:p>
        </w:tc>
        <w:tc>
          <w:tcPr>
            <w:tcW w:w="1360" w:type="dxa"/>
          </w:tcPr>
          <w:p w14:paraId="4425D7D0" w14:textId="77777777" w:rsidR="00C82864" w:rsidRPr="00C82864" w:rsidRDefault="00C82864" w:rsidP="00C82864">
            <w:pPr>
              <w:rPr>
                <w:rFonts w:cs="Arial"/>
                <w:bCs/>
              </w:rPr>
            </w:pPr>
            <w:r w:rsidRPr="00C82864">
              <w:rPr>
                <w:rFonts w:cs="Arial"/>
                <w:bCs/>
              </w:rPr>
              <w:t xml:space="preserve">     </w:t>
            </w:r>
            <w:r w:rsidRPr="00C82864">
              <w:rPr>
                <w:rFonts w:cs="Arial"/>
                <w:bCs/>
                <w:sz w:val="12"/>
                <w:szCs w:val="12"/>
              </w:rPr>
              <w:br/>
            </w:r>
            <w:r w:rsidRPr="00C82864">
              <w:rPr>
                <w:rFonts w:cs="Arial"/>
                <w:bCs/>
              </w:rPr>
              <w:t xml:space="preserve">         </w:t>
            </w:r>
          </w:p>
        </w:tc>
        <w:tc>
          <w:tcPr>
            <w:tcW w:w="1361" w:type="dxa"/>
          </w:tcPr>
          <w:p w14:paraId="7AD51695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5BD05208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61E7D924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16822AEC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</w:tr>
      <w:tr w:rsidR="00C82864" w:rsidRPr="00C82864" w14:paraId="6FC22726" w14:textId="77777777" w:rsidTr="00C82864">
        <w:tc>
          <w:tcPr>
            <w:tcW w:w="3403" w:type="dxa"/>
          </w:tcPr>
          <w:p w14:paraId="3C70ABD2" w14:textId="77777777" w:rsidR="00C82864" w:rsidRPr="00C82864" w:rsidRDefault="00C82864" w:rsidP="00C82864">
            <w:pPr>
              <w:rPr>
                <w:rFonts w:cs="Arial"/>
              </w:rPr>
            </w:pPr>
            <w:r w:rsidRPr="00C82864">
              <w:rPr>
                <w:rFonts w:cs="Arial"/>
              </w:rPr>
              <w:t>The materials given to me will be useful?</w:t>
            </w:r>
          </w:p>
        </w:tc>
        <w:tc>
          <w:tcPr>
            <w:tcW w:w="1360" w:type="dxa"/>
          </w:tcPr>
          <w:p w14:paraId="497C6570" w14:textId="77777777" w:rsidR="00C82864" w:rsidRPr="00C82864" w:rsidRDefault="00C82864" w:rsidP="00C82864">
            <w:pPr>
              <w:rPr>
                <w:rFonts w:cs="Arial"/>
                <w:bCs/>
              </w:rPr>
            </w:pPr>
          </w:p>
        </w:tc>
        <w:tc>
          <w:tcPr>
            <w:tcW w:w="1361" w:type="dxa"/>
          </w:tcPr>
          <w:p w14:paraId="444C64D6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41C535D7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45AF599D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730DB413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</w:tr>
      <w:tr w:rsidR="00C82864" w:rsidRPr="00C82864" w14:paraId="1A1FC843" w14:textId="77777777" w:rsidTr="00C82864">
        <w:tc>
          <w:tcPr>
            <w:tcW w:w="3403" w:type="dxa"/>
          </w:tcPr>
          <w:p w14:paraId="0664CC87" w14:textId="77777777" w:rsidR="00C82864" w:rsidRPr="00C82864" w:rsidRDefault="00C82864" w:rsidP="00C82864">
            <w:pPr>
              <w:rPr>
                <w:rFonts w:cs="Arial"/>
              </w:rPr>
            </w:pPr>
            <w:r w:rsidRPr="00C82864">
              <w:rPr>
                <w:rFonts w:cs="Arial"/>
              </w:rPr>
              <w:t>Do you think the knowledge gained will be useful within your job role?</w:t>
            </w:r>
          </w:p>
        </w:tc>
        <w:tc>
          <w:tcPr>
            <w:tcW w:w="1360" w:type="dxa"/>
          </w:tcPr>
          <w:p w14:paraId="640703EC" w14:textId="77777777" w:rsidR="00C82864" w:rsidRPr="00C82864" w:rsidRDefault="00C82864" w:rsidP="00C82864">
            <w:pPr>
              <w:rPr>
                <w:rFonts w:cs="Arial"/>
                <w:bCs/>
              </w:rPr>
            </w:pPr>
          </w:p>
        </w:tc>
        <w:tc>
          <w:tcPr>
            <w:tcW w:w="1361" w:type="dxa"/>
          </w:tcPr>
          <w:p w14:paraId="7C2E6D5E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1C2699EC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0FEBC66F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  <w:tc>
          <w:tcPr>
            <w:tcW w:w="1361" w:type="dxa"/>
          </w:tcPr>
          <w:p w14:paraId="63283FAD" w14:textId="77777777" w:rsidR="00C82864" w:rsidRPr="00C82864" w:rsidRDefault="00C82864" w:rsidP="00C82864">
            <w:pPr>
              <w:rPr>
                <w:rFonts w:cs="Arial"/>
                <w:bCs/>
                <w:sz w:val="12"/>
                <w:szCs w:val="12"/>
              </w:rPr>
            </w:pPr>
          </w:p>
        </w:tc>
      </w:tr>
    </w:tbl>
    <w:p w14:paraId="505261D8" w14:textId="77777777" w:rsidR="00C82864" w:rsidRPr="00C82864" w:rsidRDefault="00C82864" w:rsidP="00C82864">
      <w:pPr>
        <w:rPr>
          <w:rFonts w:cs="Arial"/>
          <w:b/>
          <w:bCs/>
          <w:sz w:val="16"/>
          <w:szCs w:val="16"/>
        </w:rPr>
      </w:pPr>
    </w:p>
    <w:tbl>
      <w:tblPr>
        <w:tblStyle w:val="TableGrid1"/>
        <w:tblW w:w="10207" w:type="dxa"/>
        <w:tblInd w:w="-289" w:type="dxa"/>
        <w:tblLook w:val="04A0" w:firstRow="1" w:lastRow="0" w:firstColumn="1" w:lastColumn="0" w:noHBand="0" w:noVBand="1"/>
      </w:tblPr>
      <w:tblGrid>
        <w:gridCol w:w="10207"/>
      </w:tblGrid>
      <w:tr w:rsidR="00C82864" w:rsidRPr="00C82864" w14:paraId="5373A650" w14:textId="77777777" w:rsidTr="00C82864">
        <w:tc>
          <w:tcPr>
            <w:tcW w:w="10207" w:type="dxa"/>
          </w:tcPr>
          <w:p w14:paraId="03807B75" w14:textId="77777777" w:rsidR="00C82864" w:rsidRPr="00C82864" w:rsidRDefault="00C82864" w:rsidP="00C82864">
            <w:pPr>
              <w:rPr>
                <w:rFonts w:cs="Arial"/>
                <w:b/>
                <w:bCs/>
                <w:sz w:val="24"/>
                <w:szCs w:val="12"/>
              </w:rPr>
            </w:pPr>
            <w:r w:rsidRPr="00C82864">
              <w:rPr>
                <w:rFonts w:cs="Arial"/>
                <w:b/>
                <w:bCs/>
                <w:sz w:val="24"/>
                <w:szCs w:val="12"/>
              </w:rPr>
              <w:t>Please list any significant positive feedback from participants’ evaluation forms:</w:t>
            </w:r>
          </w:p>
          <w:p w14:paraId="730CDEC3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4FCAE5EF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35E3EED9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044EB954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5B286B5C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38AB89D4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27D368F4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746E116F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3D9FC363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351794BE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64B20674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1CAE6A48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6A301356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5162B983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</w:tc>
      </w:tr>
      <w:tr w:rsidR="00C82864" w:rsidRPr="00C82864" w14:paraId="0E23F650" w14:textId="77777777" w:rsidTr="00C82864">
        <w:tc>
          <w:tcPr>
            <w:tcW w:w="10207" w:type="dxa"/>
          </w:tcPr>
          <w:p w14:paraId="16C02F18" w14:textId="77777777" w:rsidR="00C82864" w:rsidRPr="00C82864" w:rsidRDefault="00C82864" w:rsidP="00C82864">
            <w:pPr>
              <w:rPr>
                <w:rFonts w:cs="Arial"/>
                <w:bCs/>
                <w:sz w:val="24"/>
                <w:szCs w:val="12"/>
              </w:rPr>
            </w:pPr>
            <w:r w:rsidRPr="00C82864">
              <w:rPr>
                <w:rFonts w:cs="Arial"/>
                <w:b/>
                <w:bCs/>
                <w:sz w:val="24"/>
                <w:szCs w:val="12"/>
              </w:rPr>
              <w:t xml:space="preserve">Please list </w:t>
            </w:r>
            <w:r w:rsidRPr="00C82864">
              <w:rPr>
                <w:rFonts w:cs="Arial"/>
                <w:b/>
                <w:bCs/>
                <w:sz w:val="24"/>
                <w:szCs w:val="12"/>
                <w:u w:val="single"/>
              </w:rPr>
              <w:t>all</w:t>
            </w:r>
            <w:r w:rsidRPr="00C82864">
              <w:rPr>
                <w:rFonts w:cs="Arial"/>
                <w:b/>
                <w:bCs/>
                <w:sz w:val="24"/>
                <w:szCs w:val="12"/>
              </w:rPr>
              <w:t xml:space="preserve"> negative feedback and suggestions for improvements here:</w:t>
            </w:r>
          </w:p>
          <w:p w14:paraId="65DB7200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2EB15260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63B207B0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3FDDCA79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3AAD4E23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259B67D0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55EA5AE5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1AADF635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1ECB2220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71E8FB6A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120210E4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744EA635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084B45FB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4AC85213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  <w:p w14:paraId="02017CF8" w14:textId="77777777" w:rsidR="00C82864" w:rsidRPr="00C82864" w:rsidRDefault="00C82864" w:rsidP="00C82864">
            <w:pPr>
              <w:rPr>
                <w:rFonts w:cs="Arial"/>
                <w:b/>
                <w:bCs/>
                <w:sz w:val="12"/>
                <w:szCs w:val="12"/>
              </w:rPr>
            </w:pPr>
          </w:p>
        </w:tc>
      </w:tr>
    </w:tbl>
    <w:p w14:paraId="07FE768C" w14:textId="257FE8F4" w:rsidR="002F2894" w:rsidRPr="008F7410" w:rsidRDefault="002F2894" w:rsidP="00C82864">
      <w:pPr>
        <w:suppressAutoHyphens/>
        <w:autoSpaceDE w:val="0"/>
        <w:autoSpaceDN w:val="0"/>
        <w:adjustRightInd w:val="0"/>
        <w:jc w:val="center"/>
        <w:rPr>
          <w:rFonts w:cs="Arial"/>
          <w:b/>
          <w:bCs/>
        </w:rPr>
      </w:pPr>
    </w:p>
    <w:sectPr w:rsidR="002F2894" w:rsidRPr="008F7410" w:rsidSect="008C3B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90" w:right="849" w:bottom="1560" w:left="993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16075" w14:textId="77777777" w:rsidR="00DF7672" w:rsidRDefault="00DF7672" w:rsidP="00B05393">
      <w:pPr>
        <w:spacing w:after="0" w:line="240" w:lineRule="auto"/>
      </w:pPr>
      <w:r>
        <w:separator/>
      </w:r>
    </w:p>
  </w:endnote>
  <w:endnote w:type="continuationSeparator" w:id="0">
    <w:p w14:paraId="02B0292B" w14:textId="77777777" w:rsidR="00DF7672" w:rsidRDefault="00DF7672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105E7" w14:textId="77777777" w:rsidR="002A402E" w:rsidRDefault="002A40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73A6" w14:textId="4EF9B98E" w:rsidR="00ED083F" w:rsidRPr="00620A25" w:rsidRDefault="001639F4" w:rsidP="00B94AC0">
    <w:pPr>
      <w:ind w:right="-613"/>
      <w:jc w:val="center"/>
      <w:rPr>
        <w:rFonts w:cs="Arial"/>
        <w:b/>
        <w:i/>
        <w:color w:val="008FC3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7D08A" wp14:editId="43A7FBB3">
              <wp:simplePos x="0" y="0"/>
              <wp:positionH relativeFrom="column">
                <wp:posOffset>-246380</wp:posOffset>
              </wp:positionH>
              <wp:positionV relativeFrom="paragraph">
                <wp:posOffset>253365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062AEE" w14:textId="46309827" w:rsidR="00187A62" w:rsidRPr="008D06A2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</w:pPr>
                          <w:r w:rsidRPr="008F7410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© </w:t>
                          </w:r>
                          <w:r w:rsidR="008F7410" w:rsidRPr="008F7410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General </w:t>
                          </w:r>
                          <w:r w:rsidR="008F7410" w:rsidRPr="00D31ECF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– </w:t>
                          </w:r>
                          <w:r w:rsidR="00C82864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Course Evaluation Collation Form </w:t>
                          </w:r>
                          <w:r w:rsidR="00D31ECF" w:rsidRPr="00D31ECF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>V</w:t>
                          </w:r>
                          <w:r w:rsidR="00C82864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>2</w:t>
                          </w:r>
                          <w:r w:rsidR="00D31ECF" w:rsidRPr="00D31ECF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 1/1/2022 </w:t>
                          </w:r>
                          <w:r w:rsidR="003E289E" w:rsidRPr="00D31ECF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>T</w:t>
                          </w:r>
                          <w:r w:rsidRPr="00D31ECF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he </w:t>
                          </w:r>
                          <w:r w:rsidRPr="008D06A2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Loddon Foundation Ltd t/a Loddon Training </w:t>
                          </w:r>
                        </w:p>
                        <w:p w14:paraId="0FA9B824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F7D08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19.4pt;margin-top:19.9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" stroked="f">
              <v:textbox>
                <w:txbxContent>
                  <w:p w14:paraId="28062AEE" w14:textId="46309827" w:rsidR="00187A62" w:rsidRPr="008D06A2" w:rsidRDefault="00187A62" w:rsidP="00187A62">
                    <w:pPr>
                      <w:pStyle w:val="Footer"/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</w:pPr>
                    <w:r w:rsidRPr="008F7410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© </w:t>
                    </w:r>
                    <w:r w:rsidR="008F7410" w:rsidRPr="008F7410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General </w:t>
                    </w:r>
                    <w:r w:rsidR="008F7410" w:rsidRPr="00D31ECF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– </w:t>
                    </w:r>
                    <w:r w:rsidR="00C82864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Course Evaluation Collation Form </w:t>
                    </w:r>
                    <w:r w:rsidR="00D31ECF" w:rsidRPr="00D31ECF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>V</w:t>
                    </w:r>
                    <w:r w:rsidR="00C82864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>2</w:t>
                    </w:r>
                    <w:r w:rsidR="00D31ECF" w:rsidRPr="00D31ECF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 1/1/2022 </w:t>
                    </w:r>
                    <w:r w:rsidR="003E289E" w:rsidRPr="00D31ECF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>T</w:t>
                    </w:r>
                    <w:r w:rsidRPr="00D31ECF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he </w:t>
                    </w:r>
                    <w:r w:rsidRPr="008D06A2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Loddon Foundation Ltd t/a Loddon Training </w:t>
                    </w:r>
                  </w:p>
                  <w:p w14:paraId="0FA9B824" w14:textId="77777777" w:rsidR="00187A62" w:rsidRDefault="00187A62"/>
                </w:txbxContent>
              </v:textbox>
            </v:shape>
          </w:pict>
        </mc:Fallback>
      </mc:AlternateContent>
    </w:r>
    <w:r w:rsidR="00B94AC0">
      <w:rPr>
        <w:rFonts w:cs="Arial"/>
        <w:b/>
        <w:color w:val="00B0F0"/>
        <w:sz w:val="32"/>
        <w:szCs w:val="32"/>
      </w:rPr>
      <w:t xml:space="preserve">                 </w:t>
    </w:r>
    <w:r w:rsidR="00ED083F">
      <w:rPr>
        <w:rFonts w:cs="Arial"/>
        <w:b/>
        <w:color w:val="00B0F0"/>
        <w:sz w:val="32"/>
        <w:szCs w:val="32"/>
      </w:rPr>
      <w:tab/>
    </w:r>
    <w:r w:rsidR="00B94AC0">
      <w:rPr>
        <w:rFonts w:cs="Arial"/>
        <w:b/>
        <w:color w:val="00B0F0"/>
        <w:sz w:val="32"/>
        <w:szCs w:val="32"/>
      </w:rPr>
      <w:t xml:space="preserve">                      </w:t>
    </w:r>
  </w:p>
  <w:p w14:paraId="6B1A856A" w14:textId="6C1B27DF" w:rsidR="00ED083F" w:rsidRPr="00C0315C" w:rsidRDefault="00187A62" w:rsidP="00187A62">
    <w:pPr>
      <w:pStyle w:val="Footer"/>
      <w:rPr>
        <w:rFonts w:cs="Arial"/>
        <w:i/>
        <w:color w:val="008FC3"/>
        <w:sz w:val="16"/>
        <w:szCs w:val="16"/>
      </w:rPr>
    </w:pPr>
    <w:r>
      <w:rPr>
        <w:rFonts w:cs="Arial"/>
        <w:sz w:val="16"/>
        <w:szCs w:val="16"/>
      </w:rPr>
      <w:br/>
    </w:r>
  </w:p>
  <w:p w14:paraId="737D12BD" w14:textId="7EF66E7D" w:rsidR="00187A62" w:rsidRDefault="00187A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2F199" w14:textId="77777777" w:rsidR="002A402E" w:rsidRDefault="002A4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03326" w14:textId="77777777" w:rsidR="00DF7672" w:rsidRDefault="00DF7672" w:rsidP="00B05393">
      <w:pPr>
        <w:spacing w:after="0" w:line="240" w:lineRule="auto"/>
      </w:pPr>
      <w:r>
        <w:separator/>
      </w:r>
    </w:p>
  </w:footnote>
  <w:footnote w:type="continuationSeparator" w:id="0">
    <w:p w14:paraId="17C38171" w14:textId="77777777" w:rsidR="00DF7672" w:rsidRDefault="00DF7672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E90B" w14:textId="77777777" w:rsidR="002A402E" w:rsidRDefault="002A40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AA89" w14:textId="3C8256A8" w:rsidR="00B05393" w:rsidRPr="00B05393" w:rsidRDefault="0021053A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B4623B" wp14:editId="4A485618">
              <wp:simplePos x="0" y="0"/>
              <wp:positionH relativeFrom="column">
                <wp:posOffset>4464050</wp:posOffset>
              </wp:positionH>
              <wp:positionV relativeFrom="paragraph">
                <wp:posOffset>144780</wp:posOffset>
              </wp:positionV>
              <wp:extent cx="1983105" cy="308610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3105" cy="308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68CBA8" w14:textId="77777777" w:rsidR="00B05393" w:rsidRPr="004D24AC" w:rsidRDefault="00B05393" w:rsidP="00B05393">
                          <w:pP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</w:pPr>
                          <w:r w:rsidRPr="004D24AC"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  <w:t>PROACT-SCIPr-UK</w:t>
                          </w:r>
                          <w:r w:rsidRPr="004D24AC"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B462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1.5pt;margin-top:11.4pt;width:156.15pt;height:2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" stroked="f">
              <v:textbox>
                <w:txbxContent>
                  <w:p w14:paraId="5D68CBA8" w14:textId="77777777" w:rsidR="00B05393" w:rsidRPr="004D24AC" w:rsidRDefault="00B05393" w:rsidP="00B05393">
                    <w:pP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</w:pPr>
                    <w:r w:rsidRPr="004D24AC"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PROACT-SCIPr-UK</w:t>
                    </w:r>
                    <w:r w:rsidRPr="004D24AC">
                      <w:rPr>
                        <w:rFonts w:cs="Arial"/>
                        <w:b/>
                        <w:color w:val="005FBE"/>
                        <w:sz w:val="28"/>
                        <w:szCs w:val="28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7746A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1EBC616" wp14:editId="5C35545F">
              <wp:simplePos x="0" y="0"/>
              <wp:positionH relativeFrom="column">
                <wp:posOffset>-530860</wp:posOffset>
              </wp:positionH>
              <wp:positionV relativeFrom="paragraph">
                <wp:posOffset>-358775</wp:posOffset>
              </wp:positionV>
              <wp:extent cx="2276475" cy="909320"/>
              <wp:effectExtent l="0" t="0" r="9525" b="508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6475" cy="909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5BD2EA" w14:textId="1CA0B4CE" w:rsidR="00B05393" w:rsidRPr="00B05393" w:rsidRDefault="00B86766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4512B5" wp14:editId="1471FB28">
                                <wp:extent cx="2118456" cy="915594"/>
                                <wp:effectExtent l="0" t="0" r="0" b="0"/>
                                <wp:docPr id="17" name="Picture 17" descr="Logo, company name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Logo, company name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8456" cy="9155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EBC616" id="_x0000_s1027" type="#_x0000_t202" style="position:absolute;left:0;text-align:left;margin-left:-41.8pt;margin-top:-28.25pt;width:179.25pt;height:7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" stroked="f">
              <v:textbox>
                <w:txbxContent>
                  <w:p w14:paraId="495BD2EA" w14:textId="1CA0B4CE" w:rsidR="00B05393" w:rsidRPr="00B05393" w:rsidRDefault="00B86766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C4512B5" wp14:editId="1471FB28">
                          <wp:extent cx="2118456" cy="915594"/>
                          <wp:effectExtent l="0" t="0" r="0" b="0"/>
                          <wp:docPr id="17" name="Picture 17" descr="Logo, company name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Logo, company name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8456" cy="9155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9972509" w14:textId="6BB94E1B" w:rsidR="00B05393" w:rsidRDefault="00B05393" w:rsidP="00B05393">
    <w:pPr>
      <w:pStyle w:val="Header"/>
      <w:jc w:val="both"/>
    </w:pPr>
  </w:p>
  <w:p w14:paraId="567486E3" w14:textId="77777777" w:rsidR="00592959" w:rsidRDefault="00592959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0D12" w14:textId="77777777" w:rsidR="002A402E" w:rsidRDefault="002A4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4CE2"/>
    <w:multiLevelType w:val="hybridMultilevel"/>
    <w:tmpl w:val="5D10A0BC"/>
    <w:lvl w:ilvl="0" w:tplc="E06AB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728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4C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EAF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CC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6CB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B8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1CA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04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BB2D07"/>
    <w:multiLevelType w:val="hybridMultilevel"/>
    <w:tmpl w:val="333A9722"/>
    <w:lvl w:ilvl="0" w:tplc="CCF090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81CAB"/>
    <w:multiLevelType w:val="hybridMultilevel"/>
    <w:tmpl w:val="BCAE12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76F2E"/>
    <w:multiLevelType w:val="hybridMultilevel"/>
    <w:tmpl w:val="25C42F26"/>
    <w:lvl w:ilvl="0" w:tplc="296EE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EE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C44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986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EB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9CC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DEE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03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E6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7370F9"/>
    <w:multiLevelType w:val="hybridMultilevel"/>
    <w:tmpl w:val="80FCBC68"/>
    <w:lvl w:ilvl="0" w:tplc="6C9AB25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58D"/>
    <w:multiLevelType w:val="hybridMultilevel"/>
    <w:tmpl w:val="E2EE4C3E"/>
    <w:lvl w:ilvl="0" w:tplc="CCF09084">
      <w:numFmt w:val="bullet"/>
      <w:lvlText w:val="-"/>
      <w:lvlJc w:val="left"/>
      <w:pPr>
        <w:ind w:left="2345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06945"/>
    <w:rsid w:val="0003031E"/>
    <w:rsid w:val="000357BE"/>
    <w:rsid w:val="000B60B8"/>
    <w:rsid w:val="000B7DF9"/>
    <w:rsid w:val="000D51ED"/>
    <w:rsid w:val="00100E76"/>
    <w:rsid w:val="00117F67"/>
    <w:rsid w:val="00144E69"/>
    <w:rsid w:val="00162FA9"/>
    <w:rsid w:val="001639F4"/>
    <w:rsid w:val="0017357F"/>
    <w:rsid w:val="00187A62"/>
    <w:rsid w:val="001C43E8"/>
    <w:rsid w:val="001C5E50"/>
    <w:rsid w:val="0021053A"/>
    <w:rsid w:val="00232E07"/>
    <w:rsid w:val="00236F8B"/>
    <w:rsid w:val="00245226"/>
    <w:rsid w:val="002A402E"/>
    <w:rsid w:val="002E0153"/>
    <w:rsid w:val="002F2894"/>
    <w:rsid w:val="0031776C"/>
    <w:rsid w:val="00360E2D"/>
    <w:rsid w:val="003E0620"/>
    <w:rsid w:val="003E289E"/>
    <w:rsid w:val="00420AF0"/>
    <w:rsid w:val="00431C0A"/>
    <w:rsid w:val="0044153F"/>
    <w:rsid w:val="004B6DC0"/>
    <w:rsid w:val="004C50EF"/>
    <w:rsid w:val="004D24AC"/>
    <w:rsid w:val="00512128"/>
    <w:rsid w:val="00535CAC"/>
    <w:rsid w:val="00592959"/>
    <w:rsid w:val="005D7FD0"/>
    <w:rsid w:val="005E5633"/>
    <w:rsid w:val="005F5D50"/>
    <w:rsid w:val="005F76EE"/>
    <w:rsid w:val="00604502"/>
    <w:rsid w:val="00620A25"/>
    <w:rsid w:val="006452CD"/>
    <w:rsid w:val="006B0C88"/>
    <w:rsid w:val="006D5AF5"/>
    <w:rsid w:val="00753DA8"/>
    <w:rsid w:val="00774D1B"/>
    <w:rsid w:val="007856FA"/>
    <w:rsid w:val="007A0B5A"/>
    <w:rsid w:val="007E4391"/>
    <w:rsid w:val="007F37B2"/>
    <w:rsid w:val="00834868"/>
    <w:rsid w:val="008375E6"/>
    <w:rsid w:val="00863B5A"/>
    <w:rsid w:val="0086779A"/>
    <w:rsid w:val="00871558"/>
    <w:rsid w:val="00872FDB"/>
    <w:rsid w:val="008C3B08"/>
    <w:rsid w:val="008D06A2"/>
    <w:rsid w:val="008F2B53"/>
    <w:rsid w:val="008F7410"/>
    <w:rsid w:val="00903FF6"/>
    <w:rsid w:val="009042ED"/>
    <w:rsid w:val="0092587D"/>
    <w:rsid w:val="009C4ECA"/>
    <w:rsid w:val="009F3631"/>
    <w:rsid w:val="009F438A"/>
    <w:rsid w:val="00A14005"/>
    <w:rsid w:val="00A22709"/>
    <w:rsid w:val="00AF5F41"/>
    <w:rsid w:val="00B00ED0"/>
    <w:rsid w:val="00B05393"/>
    <w:rsid w:val="00B13888"/>
    <w:rsid w:val="00B2744C"/>
    <w:rsid w:val="00B47696"/>
    <w:rsid w:val="00B86766"/>
    <w:rsid w:val="00B94AC0"/>
    <w:rsid w:val="00BA0070"/>
    <w:rsid w:val="00BA46CC"/>
    <w:rsid w:val="00BC32E1"/>
    <w:rsid w:val="00BD1423"/>
    <w:rsid w:val="00C0315C"/>
    <w:rsid w:val="00C82864"/>
    <w:rsid w:val="00CA7AE9"/>
    <w:rsid w:val="00CC353B"/>
    <w:rsid w:val="00CD15CF"/>
    <w:rsid w:val="00CF2955"/>
    <w:rsid w:val="00D13D90"/>
    <w:rsid w:val="00D31ECF"/>
    <w:rsid w:val="00D405F8"/>
    <w:rsid w:val="00D65D42"/>
    <w:rsid w:val="00DA6811"/>
    <w:rsid w:val="00DD5F4C"/>
    <w:rsid w:val="00DF7672"/>
    <w:rsid w:val="00E5006B"/>
    <w:rsid w:val="00E64824"/>
    <w:rsid w:val="00ED083F"/>
    <w:rsid w:val="00EF2D37"/>
    <w:rsid w:val="00F013F8"/>
    <w:rsid w:val="00F74898"/>
    <w:rsid w:val="00F7746A"/>
    <w:rsid w:val="00FB16DF"/>
    <w:rsid w:val="00FB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518A6"/>
  <w15:docId w15:val="{7995C67F-8F59-498E-915F-25D4C744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E289E"/>
    <w:pPr>
      <w:keepNext/>
      <w:spacing w:after="0" w:line="240" w:lineRule="auto"/>
      <w:jc w:val="center"/>
      <w:outlineLvl w:val="0"/>
    </w:pPr>
    <w:rPr>
      <w:rFonts w:ascii="Comic Sans MS" w:eastAsia="Times New Roman" w:hAnsi="Comic Sans MS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E289E"/>
    <w:rPr>
      <w:rFonts w:ascii="Comic Sans MS" w:eastAsia="Times New Roman" w:hAnsi="Comic Sans MS" w:cs="Times New Roman"/>
      <w:sz w:val="28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289E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3E289E"/>
    <w:pPr>
      <w:spacing w:after="0" w:line="240" w:lineRule="auto"/>
      <w:jc w:val="center"/>
    </w:pPr>
    <w:rPr>
      <w:rFonts w:ascii="Comic Sans MS" w:eastAsia="Times New Roman" w:hAnsi="Comic Sans MS" w:cs="Times New Roman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3E289E"/>
    <w:rPr>
      <w:rFonts w:ascii="Comic Sans MS" w:eastAsia="Times New Roman" w:hAnsi="Comic Sans MS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3E289E"/>
    <w:pPr>
      <w:spacing w:line="256" w:lineRule="auto"/>
      <w:ind w:left="720"/>
      <w:contextualSpacing/>
    </w:pPr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6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20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3E062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82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437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9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A6D90-487B-443F-85E3-969AA0D08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</Template>
  <TotalTime>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Nicky Smith</cp:lastModifiedBy>
  <cp:revision>3</cp:revision>
  <cp:lastPrinted>2021-09-21T13:21:00Z</cp:lastPrinted>
  <dcterms:created xsi:type="dcterms:W3CDTF">2021-09-23T13:51:00Z</dcterms:created>
  <dcterms:modified xsi:type="dcterms:W3CDTF">2021-09-30T12:28:00Z</dcterms:modified>
</cp:coreProperties>
</file>